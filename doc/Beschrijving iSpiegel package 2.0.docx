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EEECE1" w:themeColor="background2"/>
          <w:sz w:val="96"/>
          <w:szCs w:val="96"/>
        </w:rPr>
        <w:id w:val="-1841458893"/>
        <w:docPartObj>
          <w:docPartGallery w:val="Cover Pages"/>
          <w:docPartUnique/>
        </w:docPartObj>
      </w:sdtPr>
      <w:sdtEndPr>
        <w:rPr>
          <w:rFonts w:asciiTheme="minorHAnsi" w:eastAsiaTheme="minorHAnsi" w:hAnsiTheme="minorHAnsi" w:cstheme="minorBidi"/>
          <w:color w:val="auto"/>
          <w:spacing w:val="0"/>
          <w:kern w:val="0"/>
          <w:sz w:val="22"/>
          <w:szCs w:val="22"/>
          <w:lang w:eastAsia="en-US"/>
        </w:rPr>
      </w:sdtEndPr>
      <w:sdtContent>
        <w:tbl>
          <w:tblPr>
            <w:tblpPr w:leftFromText="187" w:rightFromText="187" w:bottomFromText="720" w:horzAnchor="margin" w:tblpYSpec="bottom"/>
            <w:tblW w:w="5000" w:type="pct"/>
            <w:tblLook w:val="04A0" w:firstRow="1" w:lastRow="0" w:firstColumn="1" w:lastColumn="0" w:noHBand="0" w:noVBand="1"/>
          </w:tblPr>
          <w:tblGrid>
            <w:gridCol w:w="9288"/>
          </w:tblGrid>
          <w:tr w:rsidR="00C50791">
            <w:tc>
              <w:tcPr>
                <w:tcW w:w="9266" w:type="dxa"/>
              </w:tcPr>
              <w:p w:rsidR="00C50791" w:rsidRDefault="00C50791" w:rsidP="008879E8">
                <w:pPr>
                  <w:pStyle w:val="Titel"/>
                  <w:rPr>
                    <w:color w:val="EEECE1" w:themeColor="background2"/>
                    <w:sz w:val="96"/>
                    <w:szCs w:val="96"/>
                  </w:rPr>
                </w:pPr>
                <w:sdt>
                  <w:sdtPr>
                    <w:rPr>
                      <w:color w:val="EEECE1" w:themeColor="background2"/>
                      <w:sz w:val="96"/>
                      <w:szCs w:val="96"/>
                    </w:rPr>
                    <w:alias w:val="Titel"/>
                    <w:id w:val="1274589637"/>
                    <w:placeholder>
                      <w:docPart w:val="02E4926ED654484F86B529031F8CD274"/>
                    </w:placeholder>
                    <w:dataBinding w:prefixMappings="xmlns:ns0='http://schemas.openxmlformats.org/package/2006/metadata/core-properties' xmlns:ns1='http://purl.org/dc/elements/1.1/'" w:xpath="/ns0:coreProperties[1]/ns1:title[1]" w:storeItemID="{6C3C8BC8-F283-45AE-878A-BAB7291924A1}"/>
                    <w:text/>
                  </w:sdtPr>
                  <w:sdtContent>
                    <w:proofErr w:type="spellStart"/>
                    <w:r w:rsidR="008879E8">
                      <w:rPr>
                        <w:color w:val="EEECE1" w:themeColor="background2"/>
                        <w:sz w:val="96"/>
                        <w:szCs w:val="96"/>
                      </w:rPr>
                      <w:t>i-Spiegel</w:t>
                    </w:r>
                    <w:proofErr w:type="spellEnd"/>
                  </w:sdtContent>
                </w:sdt>
              </w:p>
            </w:tc>
          </w:tr>
          <w:tr w:rsidR="00C50791">
            <w:tc>
              <w:tcPr>
                <w:tcW w:w="0" w:type="auto"/>
                <w:vAlign w:val="bottom"/>
              </w:tcPr>
              <w:p w:rsidR="00C50791" w:rsidRDefault="00C50791" w:rsidP="008879E8">
                <w:pPr>
                  <w:pStyle w:val="Ondertitel"/>
                </w:pPr>
                <w:sdt>
                  <w:sdtPr>
                    <w:rPr>
                      <w:color w:val="FFFFFF" w:themeColor="background1"/>
                    </w:rPr>
                    <w:alias w:val="Ondertitel"/>
                    <w:id w:val="1194108113"/>
                    <w:placeholder>
                      <w:docPart w:val="0C265C5230AC4CFFA914CE990C773E50"/>
                    </w:placeholder>
                    <w:dataBinding w:prefixMappings="xmlns:ns0='http://schemas.openxmlformats.org/package/2006/metadata/core-properties' xmlns:ns1='http://purl.org/dc/elements/1.1/'" w:xpath="/ns0:coreProperties[1]/ns1:subject[1]" w:storeItemID="{6C3C8BC8-F283-45AE-878A-BAB7291924A1}"/>
                    <w:text/>
                  </w:sdtPr>
                  <w:sdtContent>
                    <w:r w:rsidR="008879E8">
                      <w:rPr>
                        <w:color w:val="FFFFFF" w:themeColor="background1"/>
                      </w:rPr>
                      <w:t>Cognos-package v2.0</w:t>
                    </w:r>
                  </w:sdtContent>
                </w:sdt>
              </w:p>
            </w:tc>
          </w:tr>
          <w:tr w:rsidR="00C50791">
            <w:trPr>
              <w:trHeight w:val="1152"/>
            </w:trPr>
            <w:tc>
              <w:tcPr>
                <w:tcW w:w="0" w:type="auto"/>
                <w:vAlign w:val="bottom"/>
              </w:tcPr>
              <w:p w:rsidR="00C50791" w:rsidRDefault="008879E8" w:rsidP="008879E8">
                <w:pPr>
                  <w:rPr>
                    <w:color w:val="FFFFFF" w:themeColor="background1"/>
                  </w:rPr>
                </w:pPr>
                <w:sdt>
                  <w:sdtPr>
                    <w:rPr>
                      <w:color w:val="FFFFFF" w:themeColor="background1"/>
                    </w:rPr>
                    <w:alias w:val="Samenvatting"/>
                    <w:id w:val="1304881009"/>
                    <w:placeholder>
                      <w:docPart w:val="A4711C53715B493494D8110D2AE18CBF"/>
                    </w:placeholder>
                    <w:dataBinding w:prefixMappings="xmlns:ns0='http://schemas.microsoft.com/office/2006/coverPageProps'" w:xpath="/ns0:CoverPageProperties[1]/ns0:Abstract[1]" w:storeItemID="{55AF091B-3C7A-41E3-B477-F2FDAA23CFDA}"/>
                    <w:text/>
                  </w:sdtPr>
                  <w:sdtEndPr/>
                  <w:sdtContent>
                    <w:r>
                      <w:rPr>
                        <w:color w:val="FFFFFF" w:themeColor="background1"/>
                      </w:rPr>
                      <w:t>B</w:t>
                    </w:r>
                    <w:r w:rsidRPr="004B22BF">
                      <w:rPr>
                        <w:color w:val="FFFFFF" w:themeColor="background1"/>
                      </w:rPr>
                      <w:t>eschrijving va</w:t>
                    </w:r>
                    <w:r>
                      <w:rPr>
                        <w:color w:val="FFFFFF" w:themeColor="background1"/>
                      </w:rPr>
                      <w:t xml:space="preserve">n de inrichting en werking van versie 2.0 van het </w:t>
                    </w:r>
                    <w:r w:rsidRPr="004B22BF">
                      <w:rPr>
                        <w:color w:val="FFFFFF" w:themeColor="background1"/>
                      </w:rPr>
                      <w:t xml:space="preserve"> iSpiegel-</w:t>
                    </w:r>
                    <w:r>
                      <w:rPr>
                        <w:color w:val="FFFFFF" w:themeColor="background1"/>
                      </w:rPr>
                      <w:t>package</w:t>
                    </w:r>
                  </w:sdtContent>
                </w:sdt>
              </w:p>
            </w:tc>
          </w:tr>
          <w:tr w:rsidR="00C50791">
            <w:trPr>
              <w:trHeight w:val="432"/>
            </w:trPr>
            <w:tc>
              <w:tcPr>
                <w:tcW w:w="0" w:type="auto"/>
                <w:vAlign w:val="bottom"/>
              </w:tcPr>
              <w:p w:rsidR="00C50791" w:rsidRDefault="00C50791">
                <w:pPr>
                  <w:rPr>
                    <w:color w:val="1F497D" w:themeColor="text2"/>
                  </w:rPr>
                </w:pPr>
              </w:p>
            </w:tc>
          </w:tr>
        </w:tbl>
        <w:p w:rsidR="00C50791" w:rsidRDefault="00C50791">
          <w:r>
            <w:rPr>
              <w:noProof/>
            </w:rPr>
            <mc:AlternateContent>
              <mc:Choice Requires="wps">
                <w:drawing>
                  <wp:anchor distT="0" distB="0" distL="114300" distR="114300" simplePos="0" relativeHeight="251662336" behindDoc="1" locked="0" layoutInCell="1" allowOverlap="1" wp14:anchorId="097B0EBF" wp14:editId="50F1596D">
                    <wp:simplePos x="0" y="0"/>
                    <wp:positionH relativeFrom="margin">
                      <wp:align>left</wp:align>
                    </wp:positionH>
                    <mc:AlternateContent>
                      <mc:Choice Requires="wp14">
                        <wp:positionV relativeFrom="margin">
                          <wp14:pctPosVOffset>5000</wp14:pctPosVOffset>
                        </wp:positionV>
                      </mc:Choice>
                      <mc:Fallback>
                        <wp:positionV relativeFrom="page">
                          <wp:posOffset>1344295</wp:posOffset>
                        </wp:positionV>
                      </mc:Fallback>
                    </mc:AlternateContent>
                    <wp:extent cx="3970020" cy="7645400"/>
                    <wp:effectExtent l="0" t="0" r="0" b="0"/>
                    <wp:wrapNone/>
                    <wp:docPr id="244" name="Tekstvak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50791" w:rsidRDefault="008879E8">
                                <w:r>
                                  <w:rPr>
                                    <w:noProof/>
                                    <w:color w:val="0000FF"/>
                                    <w:lang w:eastAsia="nl-NL"/>
                                  </w:rPr>
                                  <w:drawing>
                                    <wp:inline distT="0" distB="0" distL="0" distR="0" wp14:anchorId="73F8AAA6" wp14:editId="25B78B6E">
                                      <wp:extent cx="3963670" cy="2700020"/>
                                      <wp:effectExtent l="0" t="0" r="0" b="5080"/>
                                      <wp:docPr id="24" name="Afbeelding 24" descr="Afbeeldingsresultaat voor vng realisati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44" o:spid="_x0000_s1026" type="#_x0000_t202" style="position:absolute;margin-left:0;margin-top:0;width:312.6pt;height:602pt;z-index:-251654144;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eg1egIAAFcFAAAOAAAAZHJzL2Uyb0RvYy54bWysVN9P2zAQfp+0/8Hy+0goBbaKFHUgpkkI&#10;0MrEs+vYNML2efa1SffXc3aSgthemPbiXO6+O9+P73x23lnDtirEBlzFDw9KzpSTUDfuseI/768+&#10;feYsonC1MOBUxXcq8vP5xw9nrZ+pCazB1CowCuLirPUVXyP6WVFEuVZWxAPwypFRQ7AC6Tc8FnUQ&#10;LUW3ppiU5UnRQqh9AKliJO1lb+TzHF9rJfFW66iQmYpTbpjPkM9VOov5mZg9BuHXjRzSEP+QhRWN&#10;o0v3oS4FCrYJzR+hbCMDRNB4IMEWoHUjVa6Bqjks31SzXAuvci3UnOj3bYr/L6y82d4F1tQVn0yn&#10;nDlhaUj36iniVjyxpKMOtT7OCLj0BMXuK3Q06VEfSZkK73Sw6UslMbJTr3f7/qoOmSTl0ZfTspyQ&#10;SZLt9GR6PC3zBIoXdx8iflNgWRIqHmiAua9iex2RUiHoCEm3ObhqjMlDNI61FT85Oi6zw95CHsYl&#10;rMp0GMKkkvrUs4Q7oxLGuB9KUztyBUmRiaguTGBbQRQSUiqHufgcl9AJpSmJ9zgO+Jes3uPc1zHe&#10;DA73zrZxEHL1b9Kun8aUdY+nRr6qO4nYrbph1CuodzTpAP22RC+vGprGtYh4JwKtB02QVh5v6dAG&#10;qOswSJytIfz+mz7hibVk5ayldat4/LURQXFmvjvic9rNUQijsBoFt7EXQO0/pMfEyyySQ0AzijqA&#10;faCXYJFuIZNwku6qOI7iBfZLTy+JVItFBtEGeoHXbullCp2mkbh13z2I4AcCInH3BsZFFLM3POyx&#10;mSh+sUFiYyZpamjfxaHRtL2Zu8NLk56H1/8Z9fIezp8BAAD//wMAUEsDBBQABgAIAAAAIQC2WWgP&#10;2wAAAAYBAAAPAAAAZHJzL2Rvd25yZXYueG1sTI9BS8NAEIXvgv9hGcGb3TWYImk2RQStCIKt4nma&#10;nSah2dmQ3bbRX+/oRS8Phvd475tyOfleHWmMXWAL1zMDirgOruPGwvvbw9UtqJiQHfaBycInRVhW&#10;52clFi6ceE3HTWqUlHAs0EKb0lBoHeuWPMZZGIjF24XRY5JzbLQb8STlvteZMXPtsWNZaHGg+5bq&#10;/ebgLTRf+a59/Fit83r1jE8vrxxzwbOXF9PdAlSiKf2F4Qdf0KESpm04sIuqtyCPpF8Vb57lGait&#10;hDJzY0BXpf6PX30DAAD//wMAUEsBAi0AFAAGAAgAAAAhALaDOJL+AAAA4QEAABMAAAAAAAAAAAAA&#10;AAAAAAAAAFtDb250ZW50X1R5cGVzXS54bWxQSwECLQAUAAYACAAAACEAOP0h/9YAAACUAQAACwAA&#10;AAAAAAAAAAAAAAAvAQAAX3JlbHMvLnJlbHNQSwECLQAUAAYACAAAACEA2rnoNXoCAABXBQAADgAA&#10;AAAAAAAAAAAAAAAuAgAAZHJzL2Uyb0RvYy54bWxQSwECLQAUAAYACAAAACEAtlloD9sAAAAGAQAA&#10;DwAAAAAAAAAAAAAAAADUBAAAZHJzL2Rvd25yZXYueG1sUEsFBgAAAAAEAAQA8wAAANwFAAAAAA==&#10;" filled="f" stroked="f" strokeweight=".5pt">
                    <v:textbox style="mso-fit-shape-to-text:t" inset="0,0,0,0">
                      <w:txbxContent>
                        <w:p w:rsidR="00C50791" w:rsidRDefault="008879E8">
                          <w:r>
                            <w:rPr>
                              <w:noProof/>
                              <w:color w:val="0000FF"/>
                              <w:lang w:eastAsia="nl-NL"/>
                            </w:rPr>
                            <w:drawing>
                              <wp:inline distT="0" distB="0" distL="0" distR="0" wp14:anchorId="73F8AAA6" wp14:editId="25B78B6E">
                                <wp:extent cx="3963670" cy="2700020"/>
                                <wp:effectExtent l="0" t="0" r="0" b="5080"/>
                                <wp:docPr id="24" name="Afbeelding 24" descr="Afbeeldingsresultaat voor vng realisati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Afbeeldingsresultaat voor vng realisati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63670" cy="2700020"/>
                                        </a:xfrm>
                                        <a:prstGeom prst="rect">
                                          <a:avLst/>
                                        </a:prstGeom>
                                        <a:noFill/>
                                        <a:ln>
                                          <a:noFill/>
                                        </a:ln>
                                      </pic:spPr>
                                    </pic:pic>
                                  </a:graphicData>
                                </a:graphic>
                              </wp:inline>
                            </w:drawing>
                          </w:r>
                        </w:p>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56009299" wp14:editId="6F04D5EA">
                    <wp:simplePos x="0" y="0"/>
                    <wp:positionH relativeFrom="page">
                      <wp:align>center</wp:align>
                    </wp:positionH>
                    <wp:positionV relativeFrom="page">
                      <wp:align>center</wp:align>
                    </wp:positionV>
                    <wp:extent cx="7772400" cy="10058400"/>
                    <wp:effectExtent l="0" t="0" r="0" b="0"/>
                    <wp:wrapNone/>
                    <wp:docPr id="245" name="Rechthoek 245"/>
                    <wp:cNvGraphicFramePr/>
                    <a:graphic xmlns:a="http://schemas.openxmlformats.org/drawingml/2006/main">
                      <a:graphicData uri="http://schemas.microsoft.com/office/word/2010/wordprocessingShape">
                        <wps:wsp>
                          <wps:cNvSpPr/>
                          <wps:spPr>
                            <a:xfrm>
                              <a:off x="0" y="0"/>
                              <a:ext cx="7772400" cy="10058400"/>
                            </a:xfrm>
                            <a:prstGeom prst="rect">
                              <a:avLst/>
                            </a:prstGeom>
                            <a:ln>
                              <a:noFill/>
                            </a:ln>
                          </wps:spPr>
                          <wps:style>
                            <a:lnRef idx="2">
                              <a:schemeClr val="accent1">
                                <a:shade val="50000"/>
                              </a:schemeClr>
                            </a:lnRef>
                            <a:fillRef idx="1002">
                              <a:schemeClr val="dk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page">
                      <wp14:pctHeight>100000</wp14:pctHeight>
                    </wp14:sizeRelV>
                  </wp:anchor>
                </w:drawing>
              </mc:Choice>
              <mc:Fallback>
                <w:pict>
                  <v:rect id="Rechthoek 245"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6Q2gwIAAFYFAAAOAAAAZHJzL2Uyb0RvYy54bWysVFFv2yAQfp+0/4B4X+1YydJGdaooVadJ&#10;VVu1nfpMMcRWgWNA4mS/fgc4btVVe5jmB8xxdx93H3d3frHXiuyE8x2Ymk5OSkqE4dB0ZlPTH49X&#10;X04p8YGZhikwoqYH4enF8vOn894uRAUtqEY4giDGL3pb0zYEuygKz1uhmT8BKwwqJTjNAopuUzSO&#10;9YiuVVGV5deiB9dYB1x4j6eXWUmXCV9KwcOtlF4EomqKsYW0urQ+x7VYnrPFxjHbdnwIg/1DFJp1&#10;Bi8doS5ZYGTruj+gdMcdeJDhhIMuQMqOi5QDZjMp32Xz0DIrUi5IjrcjTf7/wfKb3Z0jXVPTajqj&#10;xDCNj3QveBtaEC8kHiJFvfULtHywd26QPG5jvnvpdPxjJmSfaD2MtIp9IBwP5/N5NS2RfY66SVnO&#10;TqOEQMWrv3U+fBOgSdzU1OHDJT7Z7tqHbHo0idcpE1cDV51SWRtPihhnjiztwkGJbH0vJCaJsVQJ&#10;NZWXWCtHdgwLg3EuTJhkVcsakY9nJX5DnKNHiloZBIzIEu8fsTG1D+Gbl2pAGcyjp0jFOfqWf4sr&#10;Zzh6pIvBhNFZdwbcRwAKk8rOMtsfOcrMRJKeoTlgBTjIreEtv+rwCa6ZD3fMYS/gu2F/h1tcpIK+&#10;pjDsKGnB/froPNpjiaKWkh57q6b+55Y5QYn6brB4zybTaWzGJExn8woF91bz/FZjtnoN+EoTnCSW&#10;p220D+q4lQ70E46BVbwVVcxwvLumPLijsA6553GQcLFaJTNsQMvCtXmwPIJHVmOJPe6fmLNDHQas&#10;4Rs49iFbvCvHbBs9Day2AWSXavWV14FvbN5UN8OgidPhrZysXsfh8jcAAAD//wMAUEsDBBQABgAI&#10;AAAAIQCPfinr3AAAAAcBAAAPAAAAZHJzL2Rvd25yZXYueG1sTI9BS8NAEIXvQv/DMkJvdtOg0sZs&#10;SikGCj2IUYTeNtkxCe7Ohuy2jf/eqRe9DO/xhjff5JvJWXHGMfSeFCwXCQikxpueWgXvb+XdCkSI&#10;moy2nlDBNwbYFLObXGfGX+gVz1VsBZdQyLSCLsYhkzI0HTodFn5A4uzTj05HtmMrzagvXO6sTJPk&#10;UTrdE1/o9IC7Dpuv6uQUHKvDcn+Q5cczHmln6xezLtdGqfnttH0CEXGKf8twxWd0KJip9icyQVgF&#10;/Ej8ndcsTe/Z16weVqxkkcv//MUPAAAA//8DAFBLAQItABQABgAIAAAAIQC2gziS/gAAAOEBAAAT&#10;AAAAAAAAAAAAAAAAAAAAAABbQ29udGVudF9UeXBlc10ueG1sUEsBAi0AFAAGAAgAAAAhADj9If/W&#10;AAAAlAEAAAsAAAAAAAAAAAAAAAAALwEAAF9yZWxzLy5yZWxzUEsBAi0AFAAGAAgAAAAhACqvpDaD&#10;AgAAVgUAAA4AAAAAAAAAAAAAAAAALgIAAGRycy9lMm9Eb2MueG1sUEsBAi0AFAAGAAgAAAAhAI9+&#10;KevcAAAABwEAAA8AAAAAAAAAAAAAAAAA3QQAAGRycy9kb3ducmV2LnhtbFBLBQYAAAAABAAEAPMA&#10;AADmBQAAAAA=&#10;" fillcolor="#8db3e2 [1298]" stroked="f" strokeweight="2pt">
                    <v:fill color2="#060e18 [642]" rotate="t" focusposition=".5,-52429f" focussize="" colors="0 #bec9e5;26214f #b4c1e1;1 #001a5e" focus="100%" type="gradientRadial"/>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78F6626" wp14:editId="434E881C">
                    <wp:simplePos x="0" y="0"/>
                    <mc:AlternateContent>
                      <mc:Choice Requires="wp14">
                        <wp:positionH relativeFrom="rightMargin">
                          <wp14:pctPosHOffset>15000</wp14:pctPosHOffset>
                        </wp:positionH>
                      </mc:Choice>
                      <mc:Fallback>
                        <wp:positionH relativeFrom="page">
                          <wp:posOffset>6795135</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105410" cy="840740"/>
                    <wp:effectExtent l="0" t="0" r="0" b="0"/>
                    <wp:wrapNone/>
                    <wp:docPr id="246" name="Rechthoek 6"/>
                    <wp:cNvGraphicFramePr/>
                    <a:graphic xmlns:a="http://schemas.openxmlformats.org/drawingml/2006/main">
                      <a:graphicData uri="http://schemas.microsoft.com/office/word/2010/wordprocessingShape">
                        <wps:wsp>
                          <wps:cNvSpPr/>
                          <wps:spPr>
                            <a:xfrm>
                              <a:off x="0" y="0"/>
                              <a:ext cx="10541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11500</wp14:pctWidth>
                    </wp14:sizeRelH>
                    <wp14:sizeRelV relativeFrom="margin">
                      <wp14:pctHeight>0</wp14:pctHeight>
                    </wp14:sizeRelV>
                  </wp:anchor>
                </w:drawing>
              </mc:Choice>
              <mc:Fallback>
                <w:pict>
                  <v:rect id="Rechthoek 6" o:spid="_x0000_s1026" style="position:absolute;margin-left:0;margin-top:0;width:8.3pt;height:66.2pt;z-index:251660288;visibility:visible;mso-wrap-style:square;mso-width-percent:115;mso-height-percent:0;mso-left-percent:150;mso-top-percent:70;mso-wrap-distance-left:9pt;mso-wrap-distance-top:0;mso-wrap-distance-right:9pt;mso-wrap-distance-bottom:0;mso-position-horizontal-relative:right-margin-area;mso-position-vertical-relative:page;mso-width-percent:115;mso-height-percent:0;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8vh+wEAAEYEAAAOAAAAZHJzL2Uyb0RvYy54bWysU01vGyEQvVfqf0Dc611bjhtZXueQKL1U&#10;bZQ0PwCzgxcVGATUa//7DuyH+6Uequ6BBebNm5nHzO7ubA07QYgaXcOXi5ozcBJb7Y4Nf/3y+O6W&#10;s5iEa4VBBw2/QOR3+7dvdr3fwgo7NC0ERiQubnvf8C4lv62qKDuwIi7QgyOjwmBFomM4Vm0QPbFb&#10;U63qelP1GFofUEKMdPswGPm+8CsFMn1WKkJipuGUWyprKOshr9V+J7bHIHyn5ZiG+IcsrNCOgs5U&#10;DyIJ9i3o36islgEjqrSQaCtUSksoNVA1y/qXal464aHUQuJEP8sU/x+t/HR6Cky3DV+tN5w5YemR&#10;nkF2qUP4yjZZoN7HLeFe/FMYT5G2udqzCjb/qQ52LqJeZlHhnJiky2V9s16S9JJMt+v6/bqIXl2d&#10;fYjpA6BledPwQG9WpBSnjzFRQIJOkBwrotHtozamHHKfwL0J7CTohQ/HVU6YPH5CGZexDrPXYM43&#10;Va5rqKTs0sVAxhn3DIokodxXJZHSjNcgQkpwaTmYOtHCEPumpm+KPqVVcimEmVlR/Jl7JJiQA8nE&#10;PWQ54rMrlF6eneu/JTY4zx4lMro0O1vtMPyJwFBVY+QBP4k0SJNVOmB7oYYJydzjMFLCyQ5pomQK&#10;xTmjqFlL5eNg5Wn48Vxor+O//w4AAP//AwBQSwMEFAAGAAgAAAAhAH4pXh3bAAAABAEAAA8AAABk&#10;cnMvZG93bnJldi54bWxMj81qwzAQhO+BvoPYQC6hkeMWY1zLoRTSQKGHpH0AxVr/EGtlLMV23r6b&#10;XtrLLsssM9/ku9l2YsTBt44UbDcRCKTSmZZqBd9f+8cUhA+ajO4coYIbetgVD4tcZ8ZNdMTxFGrB&#10;JuQzraAJoc+k9GWDVvuN65FYq9xgdeBzqKUZ9MTmtpNxFCXS6pY4odE9vjVYXk5Xy7mH92o/9dHR&#10;bw9p9RmPaf2xLpVaLefXFxAB5/D3DHd8RoeCmc7uSsaLTgEXCb/zriUJiDPvp/gZZJHL//DFDwAA&#10;AP//AwBQSwECLQAUAAYACAAAACEAtoM4kv4AAADhAQAAEwAAAAAAAAAAAAAAAAAAAAAAW0NvbnRl&#10;bnRfVHlwZXNdLnhtbFBLAQItABQABgAIAAAAIQA4/SH/1gAAAJQBAAALAAAAAAAAAAAAAAAAAC8B&#10;AABfcmVscy8ucmVsc1BLAQItABQABgAIAAAAIQCwE8vh+wEAAEYEAAAOAAAAAAAAAAAAAAAAAC4C&#10;AABkcnMvZTJvRG9jLnhtbFBLAQItABQABgAIAAAAIQB+KV4d2wAAAAQBAAAPAAAAAAAAAAAAAAAA&#10;AFUEAABkcnMvZG93bnJldi54bWxQSwUGAAAAAAQABADzAAAAXQUAAAAA&#10;" fillcolor="#eeece1 [3214]" stroked="f" strokeweight="2pt">
                    <w10:wrap anchorx="margin" anchory="page"/>
                  </v:rect>
                </w:pict>
              </mc:Fallback>
            </mc:AlternateContent>
          </w:r>
          <w:r>
            <w:rPr>
              <w:noProof/>
            </w:rPr>
            <mc:AlternateContent>
              <mc:Choice Requires="wps">
                <w:drawing>
                  <wp:anchor distT="0" distB="0" distL="114300" distR="114300" simplePos="0" relativeHeight="251661312" behindDoc="0" locked="0" layoutInCell="1" allowOverlap="1" wp14:anchorId="36C87EE0" wp14:editId="44B83602">
                    <wp:simplePos x="0" y="0"/>
                    <mc:AlternateContent>
                      <mc:Choice Requires="wp14">
                        <wp:positionH relativeFrom="rightMargin">
                          <wp14:pctPosHOffset>31000</wp14:pctPosHOffset>
                        </wp:positionH>
                      </mc:Choice>
                      <mc:Fallback>
                        <wp:positionH relativeFrom="page">
                          <wp:posOffset>6939280</wp:posOffset>
                        </wp:positionH>
                      </mc:Fallback>
                    </mc:AlternateContent>
                    <mc:AlternateContent>
                      <mc:Choice Requires="wp14">
                        <wp:positionV relativeFrom="page">
                          <wp14:pctPosVOffset>7000</wp14:pctPosVOffset>
                        </wp:positionV>
                      </mc:Choice>
                      <mc:Fallback>
                        <wp:positionV relativeFrom="page">
                          <wp:posOffset>748030</wp:posOffset>
                        </wp:positionV>
                      </mc:Fallback>
                    </mc:AlternateContent>
                    <wp:extent cx="731520" cy="840740"/>
                    <wp:effectExtent l="0" t="0" r="0" b="0"/>
                    <wp:wrapNone/>
                    <wp:docPr id="247" name="Rechthoek 7"/>
                    <wp:cNvGraphicFramePr/>
                    <a:graphic xmlns:a="http://schemas.openxmlformats.org/drawingml/2006/main">
                      <a:graphicData uri="http://schemas.microsoft.com/office/word/2010/wordprocessingShape">
                        <wps:wsp>
                          <wps:cNvSpPr/>
                          <wps:spPr>
                            <a:xfrm>
                              <a:off x="0" y="0"/>
                              <a:ext cx="731520" cy="84074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rightMargin">
                      <wp14:pctWidth>80000</wp14:pctWidth>
                    </wp14:sizeRelH>
                    <wp14:sizeRelV relativeFrom="margin">
                      <wp14:pctHeight>0</wp14:pctHeight>
                    </wp14:sizeRelV>
                  </wp:anchor>
                </w:drawing>
              </mc:Choice>
              <mc:Fallback>
                <w:pict>
                  <v:rect id="Rechthoek 7" o:spid="_x0000_s1026" style="position:absolute;margin-left:0;margin-top:0;width:57.6pt;height:66.2pt;z-index:251661312;visibility:visible;mso-wrap-style:square;mso-width-percent:800;mso-height-percent:0;mso-left-percent:310;mso-top-percent:70;mso-wrap-distance-left:9pt;mso-wrap-distance-top:0;mso-wrap-distance-right:9pt;mso-wrap-distance-bottom:0;mso-position-horizontal-relative:right-margin-area;mso-position-vertical-relative:page;mso-width-percent:800;mso-height-percent: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2Sv/AEAAEYEAAAOAAAAZHJzL2Uyb0RvYy54bWysU02P2yAQvVfqf0DcGztutllFcfawq+2l&#10;ale77Q8geIhRgbGA5uPfdwDb6Zd6qOoDBubNm5nHzPbubA07gg8aXcuXi5ozcBI77Q4t//L58c0t&#10;ZyEK1wmDDlp+gcDvdq9fbU/DBhrs0XTgGZG4sDkNLe9jHDZVFWQPVoQFDuDIqNBbEenoD1XnxYnY&#10;ramaun5XndB3g0cJIdDtQzHyXeZXCmT8pFSAyEzLKbeYV5/XfVqr3VZsDl4MvZZjGuIfsrBCOwo6&#10;Uz2IKNg3r3+jslp6DKjiQqKtUCktIddA1SzrX6p56cUAuRYSJwyzTOH/0cqPxyfPdNfyZrXmzAlL&#10;j/QMso89wle2TgKdhrAh3Mvw5MdToG2q9qy8TX+qg52zqJdZVDhHJuly/XZ505D0kky3q3q9yqJX&#10;V+fBh/ge0LK0abmnN8tSiuOHECkgQSdIihXQ6O5RG5MPqU/g3nh2FPTC+0OTEiaPn1DGJazD5FXM&#10;6aZKdZVK8i5eDCSccc+gSBLKvcmJ5Ga8BhFSgovLYupFByX2TU3fFH1KK+eSCROzovgz90gwIQvJ&#10;xF2yHPHJFXIvz8713xIrzrNHjowuzs5WO/R/IjBU1Ri54CeRijRJpT12F2oYH809lpESTvZIEyWj&#10;z84JRc2aKx8HK03Dj+dMex3/3XcAAAD//wMAUEsDBBQABgAIAAAAIQAbaU3b3AAAAAUBAAAPAAAA&#10;ZHJzL2Rvd25yZXYueG1sTI9BT8MwDIXvSPyHyEjcWLoy0ChNJzTYDTExNiFuXmPajsapmmwr/x6P&#10;C1ysZz3rvc/5bHCtOlAfGs8GxqMEFHHpbcOVgfXb4moKKkRki61nMvBNAWbF+VmOmfVHfqXDKlZK&#10;QjhkaKCOscu0DmVNDsPId8TiffreYZS1r7Tt8SjhrtVpktxqhw1LQ40dzWsqv1Z7Z2Bud8Ny+kKb&#10;j+V795RM7h4X+nlnzOXF8HAPKtIQ/47hhC/oUAjT1u/ZBtUakEfi7zx545sU1FbEdToBXeT6P33x&#10;AwAA//8DAFBLAQItABQABgAIAAAAIQC2gziS/gAAAOEBAAATAAAAAAAAAAAAAAAAAAAAAABbQ29u&#10;dGVudF9UeXBlc10ueG1sUEsBAi0AFAAGAAgAAAAhADj9If/WAAAAlAEAAAsAAAAAAAAAAAAAAAAA&#10;LwEAAF9yZWxzLy5yZWxzUEsBAi0AFAAGAAgAAAAhAHKjZK/8AQAARgQAAA4AAAAAAAAAAAAAAAAA&#10;LgIAAGRycy9lMm9Eb2MueG1sUEsBAi0AFAAGAAgAAAAhABtpTdvcAAAABQEAAA8AAAAAAAAAAAAA&#10;AAAAVgQAAGRycy9kb3ducmV2LnhtbFBLBQYAAAAABAAEAPMAAABfBQAAAAA=&#10;" fillcolor="#eeece1 [3214]" stroked="f" strokeweight="2pt">
                    <w10:wrap anchorx="margin" anchory="page"/>
                  </v:rect>
                </w:pict>
              </mc:Fallback>
            </mc:AlternateContent>
          </w:r>
          <w:r>
            <w:br w:type="page"/>
          </w:r>
        </w:p>
      </w:sdtContent>
    </w:sdt>
    <w:bookmarkStart w:id="0" w:name="_GoBack" w:displacedByCustomXml="next"/>
    <w:bookmarkEnd w:id="0" w:displacedByCustomXml="next"/>
    <w:sdt>
      <w:sdtPr>
        <w:id w:val="-2040109985"/>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F1F52" w:rsidRDefault="005F1F52">
          <w:pPr>
            <w:pStyle w:val="Kopvaninhoudsopgave"/>
          </w:pPr>
          <w:r>
            <w:t>Inhoud</w:t>
          </w:r>
        </w:p>
        <w:p w:rsidR="005F1F52" w:rsidRDefault="005F1F52">
          <w:pPr>
            <w:pStyle w:val="Inhopg1"/>
            <w:tabs>
              <w:tab w:val="right" w:leader="dot" w:pos="9062"/>
            </w:tabs>
            <w:rPr>
              <w:noProof/>
            </w:rPr>
          </w:pPr>
          <w:r>
            <w:fldChar w:fldCharType="begin"/>
          </w:r>
          <w:r>
            <w:instrText xml:space="preserve"> TOC \o "1-3" \h \z \u </w:instrText>
          </w:r>
          <w:r>
            <w:fldChar w:fldCharType="separate"/>
          </w:r>
          <w:hyperlink w:anchor="_Toc26872716" w:history="1">
            <w:r w:rsidRPr="00E672D9">
              <w:rPr>
                <w:rStyle w:val="Hyperlink"/>
                <w:noProof/>
              </w:rPr>
              <w:t>Wijzigingen t.o.v. package versie 1.0</w:t>
            </w:r>
            <w:r>
              <w:rPr>
                <w:noProof/>
                <w:webHidden/>
              </w:rPr>
              <w:tab/>
            </w:r>
            <w:r>
              <w:rPr>
                <w:noProof/>
                <w:webHidden/>
              </w:rPr>
              <w:fldChar w:fldCharType="begin"/>
            </w:r>
            <w:r>
              <w:rPr>
                <w:noProof/>
                <w:webHidden/>
              </w:rPr>
              <w:instrText xml:space="preserve"> PAGEREF _Toc26872716 \h </w:instrText>
            </w:r>
            <w:r>
              <w:rPr>
                <w:noProof/>
                <w:webHidden/>
              </w:rPr>
            </w:r>
            <w:r>
              <w:rPr>
                <w:noProof/>
                <w:webHidden/>
              </w:rPr>
              <w:fldChar w:fldCharType="separate"/>
            </w:r>
            <w:r>
              <w:rPr>
                <w:noProof/>
                <w:webHidden/>
              </w:rPr>
              <w:t>2</w:t>
            </w:r>
            <w:r>
              <w:rPr>
                <w:noProof/>
                <w:webHidden/>
              </w:rPr>
              <w:fldChar w:fldCharType="end"/>
            </w:r>
          </w:hyperlink>
        </w:p>
        <w:p w:rsidR="005F1F52" w:rsidRDefault="005F1F52">
          <w:pPr>
            <w:pStyle w:val="Inhopg1"/>
            <w:tabs>
              <w:tab w:val="right" w:leader="dot" w:pos="9062"/>
            </w:tabs>
            <w:rPr>
              <w:noProof/>
            </w:rPr>
          </w:pPr>
          <w:hyperlink w:anchor="_Toc26872717" w:history="1">
            <w:r w:rsidRPr="00E672D9">
              <w:rPr>
                <w:rStyle w:val="Hyperlink"/>
                <w:noProof/>
              </w:rPr>
              <w:t>Uitgangspunt database</w:t>
            </w:r>
            <w:r>
              <w:rPr>
                <w:noProof/>
                <w:webHidden/>
              </w:rPr>
              <w:tab/>
            </w:r>
            <w:r>
              <w:rPr>
                <w:noProof/>
                <w:webHidden/>
              </w:rPr>
              <w:fldChar w:fldCharType="begin"/>
            </w:r>
            <w:r>
              <w:rPr>
                <w:noProof/>
                <w:webHidden/>
              </w:rPr>
              <w:instrText xml:space="preserve"> PAGEREF _Toc26872717 \h </w:instrText>
            </w:r>
            <w:r>
              <w:rPr>
                <w:noProof/>
                <w:webHidden/>
              </w:rPr>
            </w:r>
            <w:r>
              <w:rPr>
                <w:noProof/>
                <w:webHidden/>
              </w:rPr>
              <w:fldChar w:fldCharType="separate"/>
            </w:r>
            <w:r>
              <w:rPr>
                <w:noProof/>
                <w:webHidden/>
              </w:rPr>
              <w:t>3</w:t>
            </w:r>
            <w:r>
              <w:rPr>
                <w:noProof/>
                <w:webHidden/>
              </w:rPr>
              <w:fldChar w:fldCharType="end"/>
            </w:r>
          </w:hyperlink>
        </w:p>
        <w:p w:rsidR="005F1F52" w:rsidRDefault="005F1F52">
          <w:pPr>
            <w:pStyle w:val="Inhopg2"/>
            <w:tabs>
              <w:tab w:val="right" w:leader="dot" w:pos="9062"/>
            </w:tabs>
            <w:rPr>
              <w:noProof/>
            </w:rPr>
          </w:pPr>
          <w:hyperlink w:anchor="_Toc26872718" w:history="1">
            <w:r w:rsidRPr="00E672D9">
              <w:rPr>
                <w:rStyle w:val="Hyperlink"/>
                <w:noProof/>
              </w:rPr>
              <w:t>Database wijzigingen</w:t>
            </w:r>
            <w:r>
              <w:rPr>
                <w:noProof/>
                <w:webHidden/>
              </w:rPr>
              <w:tab/>
            </w:r>
            <w:r>
              <w:rPr>
                <w:noProof/>
                <w:webHidden/>
              </w:rPr>
              <w:fldChar w:fldCharType="begin"/>
            </w:r>
            <w:r>
              <w:rPr>
                <w:noProof/>
                <w:webHidden/>
              </w:rPr>
              <w:instrText xml:space="preserve"> PAGEREF _Toc26872718 \h </w:instrText>
            </w:r>
            <w:r>
              <w:rPr>
                <w:noProof/>
                <w:webHidden/>
              </w:rPr>
            </w:r>
            <w:r>
              <w:rPr>
                <w:noProof/>
                <w:webHidden/>
              </w:rPr>
              <w:fldChar w:fldCharType="separate"/>
            </w:r>
            <w:r>
              <w:rPr>
                <w:noProof/>
                <w:webHidden/>
              </w:rPr>
              <w:t>3</w:t>
            </w:r>
            <w:r>
              <w:rPr>
                <w:noProof/>
                <w:webHidden/>
              </w:rPr>
              <w:fldChar w:fldCharType="end"/>
            </w:r>
          </w:hyperlink>
        </w:p>
        <w:p w:rsidR="005F1F52" w:rsidRDefault="005F1F52">
          <w:pPr>
            <w:pStyle w:val="Inhopg3"/>
            <w:tabs>
              <w:tab w:val="right" w:leader="dot" w:pos="9062"/>
            </w:tabs>
            <w:rPr>
              <w:noProof/>
            </w:rPr>
          </w:pPr>
          <w:hyperlink w:anchor="_Toc26872719" w:history="1">
            <w:r w:rsidRPr="00E672D9">
              <w:rPr>
                <w:rStyle w:val="Hyperlink"/>
                <w:noProof/>
              </w:rPr>
              <w:t>Rechten</w:t>
            </w:r>
            <w:r>
              <w:rPr>
                <w:noProof/>
                <w:webHidden/>
              </w:rPr>
              <w:tab/>
            </w:r>
            <w:r>
              <w:rPr>
                <w:noProof/>
                <w:webHidden/>
              </w:rPr>
              <w:fldChar w:fldCharType="begin"/>
            </w:r>
            <w:r>
              <w:rPr>
                <w:noProof/>
                <w:webHidden/>
              </w:rPr>
              <w:instrText xml:space="preserve"> PAGEREF _Toc26872719 \h </w:instrText>
            </w:r>
            <w:r>
              <w:rPr>
                <w:noProof/>
                <w:webHidden/>
              </w:rPr>
            </w:r>
            <w:r>
              <w:rPr>
                <w:noProof/>
                <w:webHidden/>
              </w:rPr>
              <w:fldChar w:fldCharType="separate"/>
            </w:r>
            <w:r>
              <w:rPr>
                <w:noProof/>
                <w:webHidden/>
              </w:rPr>
              <w:t>3</w:t>
            </w:r>
            <w:r>
              <w:rPr>
                <w:noProof/>
                <w:webHidden/>
              </w:rPr>
              <w:fldChar w:fldCharType="end"/>
            </w:r>
          </w:hyperlink>
        </w:p>
        <w:p w:rsidR="005F1F52" w:rsidRDefault="005F1F52">
          <w:pPr>
            <w:pStyle w:val="Inhopg3"/>
            <w:tabs>
              <w:tab w:val="right" w:leader="dot" w:pos="9062"/>
            </w:tabs>
            <w:rPr>
              <w:noProof/>
            </w:rPr>
          </w:pPr>
          <w:hyperlink w:anchor="_Toc26872720" w:history="1">
            <w:r w:rsidRPr="00E672D9">
              <w:rPr>
                <w:rStyle w:val="Hyperlink"/>
                <w:noProof/>
              </w:rPr>
              <w:t>Rapporttype</w:t>
            </w:r>
            <w:r>
              <w:rPr>
                <w:noProof/>
                <w:webHidden/>
              </w:rPr>
              <w:tab/>
            </w:r>
            <w:r>
              <w:rPr>
                <w:noProof/>
                <w:webHidden/>
              </w:rPr>
              <w:fldChar w:fldCharType="begin"/>
            </w:r>
            <w:r>
              <w:rPr>
                <w:noProof/>
                <w:webHidden/>
              </w:rPr>
              <w:instrText xml:space="preserve"> PAGEREF _Toc26872720 \h </w:instrText>
            </w:r>
            <w:r>
              <w:rPr>
                <w:noProof/>
                <w:webHidden/>
              </w:rPr>
            </w:r>
            <w:r>
              <w:rPr>
                <w:noProof/>
                <w:webHidden/>
              </w:rPr>
              <w:fldChar w:fldCharType="separate"/>
            </w:r>
            <w:r>
              <w:rPr>
                <w:noProof/>
                <w:webHidden/>
              </w:rPr>
              <w:t>3</w:t>
            </w:r>
            <w:r>
              <w:rPr>
                <w:noProof/>
                <w:webHidden/>
              </w:rPr>
              <w:fldChar w:fldCharType="end"/>
            </w:r>
          </w:hyperlink>
        </w:p>
        <w:p w:rsidR="005F1F52" w:rsidRDefault="005F1F52">
          <w:pPr>
            <w:pStyle w:val="Inhopg2"/>
            <w:tabs>
              <w:tab w:val="right" w:leader="dot" w:pos="9062"/>
            </w:tabs>
            <w:rPr>
              <w:noProof/>
            </w:rPr>
          </w:pPr>
          <w:hyperlink w:anchor="_Toc26872721" w:history="1">
            <w:r w:rsidRPr="00E672D9">
              <w:rPr>
                <w:rStyle w:val="Hyperlink"/>
                <w:noProof/>
              </w:rPr>
              <w:t>Sjabloon</w:t>
            </w:r>
            <w:r>
              <w:rPr>
                <w:noProof/>
                <w:webHidden/>
              </w:rPr>
              <w:tab/>
            </w:r>
            <w:r>
              <w:rPr>
                <w:noProof/>
                <w:webHidden/>
              </w:rPr>
              <w:fldChar w:fldCharType="begin"/>
            </w:r>
            <w:r>
              <w:rPr>
                <w:noProof/>
                <w:webHidden/>
              </w:rPr>
              <w:instrText xml:space="preserve"> PAGEREF _Toc26872721 \h </w:instrText>
            </w:r>
            <w:r>
              <w:rPr>
                <w:noProof/>
                <w:webHidden/>
              </w:rPr>
            </w:r>
            <w:r>
              <w:rPr>
                <w:noProof/>
                <w:webHidden/>
              </w:rPr>
              <w:fldChar w:fldCharType="separate"/>
            </w:r>
            <w:r>
              <w:rPr>
                <w:noProof/>
                <w:webHidden/>
              </w:rPr>
              <w:t>4</w:t>
            </w:r>
            <w:r>
              <w:rPr>
                <w:noProof/>
                <w:webHidden/>
              </w:rPr>
              <w:fldChar w:fldCharType="end"/>
            </w:r>
          </w:hyperlink>
        </w:p>
        <w:p w:rsidR="005F1F52" w:rsidRDefault="005F1F52">
          <w:pPr>
            <w:pStyle w:val="Inhopg2"/>
            <w:tabs>
              <w:tab w:val="right" w:leader="dot" w:pos="9062"/>
            </w:tabs>
            <w:rPr>
              <w:noProof/>
            </w:rPr>
          </w:pPr>
          <w:hyperlink w:anchor="_Toc26872722" w:history="1">
            <w:r w:rsidRPr="00E672D9">
              <w:rPr>
                <w:rStyle w:val="Hyperlink"/>
                <w:noProof/>
              </w:rPr>
              <w:t>Rapporten</w:t>
            </w:r>
            <w:r>
              <w:rPr>
                <w:noProof/>
                <w:webHidden/>
              </w:rPr>
              <w:tab/>
            </w:r>
            <w:r>
              <w:rPr>
                <w:noProof/>
                <w:webHidden/>
              </w:rPr>
              <w:fldChar w:fldCharType="begin"/>
            </w:r>
            <w:r>
              <w:rPr>
                <w:noProof/>
                <w:webHidden/>
              </w:rPr>
              <w:instrText xml:space="preserve"> PAGEREF _Toc26872722 \h </w:instrText>
            </w:r>
            <w:r>
              <w:rPr>
                <w:noProof/>
                <w:webHidden/>
              </w:rPr>
            </w:r>
            <w:r>
              <w:rPr>
                <w:noProof/>
                <w:webHidden/>
              </w:rPr>
              <w:fldChar w:fldCharType="separate"/>
            </w:r>
            <w:r>
              <w:rPr>
                <w:noProof/>
                <w:webHidden/>
              </w:rPr>
              <w:t>4</w:t>
            </w:r>
            <w:r>
              <w:rPr>
                <w:noProof/>
                <w:webHidden/>
              </w:rPr>
              <w:fldChar w:fldCharType="end"/>
            </w:r>
          </w:hyperlink>
        </w:p>
        <w:p w:rsidR="005F1F52" w:rsidRDefault="005F1F52">
          <w:pPr>
            <w:pStyle w:val="Inhopg2"/>
            <w:tabs>
              <w:tab w:val="right" w:leader="dot" w:pos="9062"/>
            </w:tabs>
            <w:rPr>
              <w:noProof/>
            </w:rPr>
          </w:pPr>
          <w:hyperlink w:anchor="_Toc26872723" w:history="1">
            <w:r w:rsidRPr="00E672D9">
              <w:rPr>
                <w:rStyle w:val="Hyperlink"/>
                <w:noProof/>
              </w:rPr>
              <w:t>Map iSpiegel</w:t>
            </w:r>
            <w:r>
              <w:rPr>
                <w:noProof/>
                <w:webHidden/>
              </w:rPr>
              <w:tab/>
            </w:r>
            <w:r>
              <w:rPr>
                <w:noProof/>
                <w:webHidden/>
              </w:rPr>
              <w:fldChar w:fldCharType="begin"/>
            </w:r>
            <w:r>
              <w:rPr>
                <w:noProof/>
                <w:webHidden/>
              </w:rPr>
              <w:instrText xml:space="preserve"> PAGEREF _Toc26872723 \h </w:instrText>
            </w:r>
            <w:r>
              <w:rPr>
                <w:noProof/>
                <w:webHidden/>
              </w:rPr>
            </w:r>
            <w:r>
              <w:rPr>
                <w:noProof/>
                <w:webHidden/>
              </w:rPr>
              <w:fldChar w:fldCharType="separate"/>
            </w:r>
            <w:r>
              <w:rPr>
                <w:noProof/>
                <w:webHidden/>
              </w:rPr>
              <w:t>4</w:t>
            </w:r>
            <w:r>
              <w:rPr>
                <w:noProof/>
                <w:webHidden/>
              </w:rPr>
              <w:fldChar w:fldCharType="end"/>
            </w:r>
          </w:hyperlink>
        </w:p>
        <w:p w:rsidR="005F1F52" w:rsidRDefault="005F1F52">
          <w:pPr>
            <w:pStyle w:val="Inhopg1"/>
            <w:tabs>
              <w:tab w:val="right" w:leader="dot" w:pos="9062"/>
            </w:tabs>
            <w:rPr>
              <w:noProof/>
            </w:rPr>
          </w:pPr>
          <w:hyperlink w:anchor="_Toc26872724" w:history="1">
            <w:r w:rsidRPr="00E672D9">
              <w:rPr>
                <w:rStyle w:val="Hyperlink"/>
                <w:noProof/>
              </w:rPr>
              <w:t>Installatie instructies</w:t>
            </w:r>
            <w:r>
              <w:rPr>
                <w:noProof/>
                <w:webHidden/>
              </w:rPr>
              <w:tab/>
            </w:r>
            <w:r>
              <w:rPr>
                <w:noProof/>
                <w:webHidden/>
              </w:rPr>
              <w:fldChar w:fldCharType="begin"/>
            </w:r>
            <w:r>
              <w:rPr>
                <w:noProof/>
                <w:webHidden/>
              </w:rPr>
              <w:instrText xml:space="preserve"> PAGEREF _Toc26872724 \h </w:instrText>
            </w:r>
            <w:r>
              <w:rPr>
                <w:noProof/>
                <w:webHidden/>
              </w:rPr>
            </w:r>
            <w:r>
              <w:rPr>
                <w:noProof/>
                <w:webHidden/>
              </w:rPr>
              <w:fldChar w:fldCharType="separate"/>
            </w:r>
            <w:r>
              <w:rPr>
                <w:noProof/>
                <w:webHidden/>
              </w:rPr>
              <w:t>5</w:t>
            </w:r>
            <w:r>
              <w:rPr>
                <w:noProof/>
                <w:webHidden/>
              </w:rPr>
              <w:fldChar w:fldCharType="end"/>
            </w:r>
          </w:hyperlink>
        </w:p>
        <w:p w:rsidR="005F1F52" w:rsidRDefault="005F1F52">
          <w:pPr>
            <w:pStyle w:val="Inhopg2"/>
            <w:tabs>
              <w:tab w:val="right" w:leader="dot" w:pos="9062"/>
            </w:tabs>
            <w:rPr>
              <w:noProof/>
            </w:rPr>
          </w:pPr>
          <w:hyperlink w:anchor="_Toc26872725" w:history="1">
            <w:r w:rsidRPr="00E672D9">
              <w:rPr>
                <w:rStyle w:val="Hyperlink"/>
                <w:noProof/>
              </w:rPr>
              <w:t>Aanpassen verwijzing naar stijlrapport.</w:t>
            </w:r>
            <w:r>
              <w:rPr>
                <w:noProof/>
                <w:webHidden/>
              </w:rPr>
              <w:tab/>
            </w:r>
            <w:r>
              <w:rPr>
                <w:noProof/>
                <w:webHidden/>
              </w:rPr>
              <w:fldChar w:fldCharType="begin"/>
            </w:r>
            <w:r>
              <w:rPr>
                <w:noProof/>
                <w:webHidden/>
              </w:rPr>
              <w:instrText xml:space="preserve"> PAGEREF _Toc26872725 \h </w:instrText>
            </w:r>
            <w:r>
              <w:rPr>
                <w:noProof/>
                <w:webHidden/>
              </w:rPr>
            </w:r>
            <w:r>
              <w:rPr>
                <w:noProof/>
                <w:webHidden/>
              </w:rPr>
              <w:fldChar w:fldCharType="separate"/>
            </w:r>
            <w:r>
              <w:rPr>
                <w:noProof/>
                <w:webHidden/>
              </w:rPr>
              <w:t>5</w:t>
            </w:r>
            <w:r>
              <w:rPr>
                <w:noProof/>
                <w:webHidden/>
              </w:rPr>
              <w:fldChar w:fldCharType="end"/>
            </w:r>
          </w:hyperlink>
        </w:p>
        <w:p w:rsidR="005F1F52" w:rsidRDefault="005F1F52">
          <w:pPr>
            <w:pStyle w:val="Inhopg2"/>
            <w:tabs>
              <w:tab w:val="right" w:leader="dot" w:pos="9062"/>
            </w:tabs>
            <w:rPr>
              <w:noProof/>
            </w:rPr>
          </w:pPr>
          <w:hyperlink w:anchor="_Toc26872726" w:history="1">
            <w:r w:rsidRPr="00E672D9">
              <w:rPr>
                <w:rStyle w:val="Hyperlink"/>
                <w:noProof/>
              </w:rPr>
              <w:t>Optioneel 1 – verplaatsen basisrapport</w:t>
            </w:r>
            <w:r>
              <w:rPr>
                <w:noProof/>
                <w:webHidden/>
              </w:rPr>
              <w:tab/>
            </w:r>
            <w:r>
              <w:rPr>
                <w:noProof/>
                <w:webHidden/>
              </w:rPr>
              <w:fldChar w:fldCharType="begin"/>
            </w:r>
            <w:r>
              <w:rPr>
                <w:noProof/>
                <w:webHidden/>
              </w:rPr>
              <w:instrText xml:space="preserve"> PAGEREF _Toc26872726 \h </w:instrText>
            </w:r>
            <w:r>
              <w:rPr>
                <w:noProof/>
                <w:webHidden/>
              </w:rPr>
            </w:r>
            <w:r>
              <w:rPr>
                <w:noProof/>
                <w:webHidden/>
              </w:rPr>
              <w:fldChar w:fldCharType="separate"/>
            </w:r>
            <w:r>
              <w:rPr>
                <w:noProof/>
                <w:webHidden/>
              </w:rPr>
              <w:t>6</w:t>
            </w:r>
            <w:r>
              <w:rPr>
                <w:noProof/>
                <w:webHidden/>
              </w:rPr>
              <w:fldChar w:fldCharType="end"/>
            </w:r>
          </w:hyperlink>
        </w:p>
        <w:p w:rsidR="005F1F52" w:rsidRDefault="005F1F52">
          <w:pPr>
            <w:pStyle w:val="Inhopg2"/>
            <w:tabs>
              <w:tab w:val="right" w:leader="dot" w:pos="9062"/>
            </w:tabs>
            <w:rPr>
              <w:noProof/>
            </w:rPr>
          </w:pPr>
          <w:hyperlink w:anchor="_Toc26872727" w:history="1">
            <w:r w:rsidRPr="00E672D9">
              <w:rPr>
                <w:rStyle w:val="Hyperlink"/>
                <w:noProof/>
              </w:rPr>
              <w:t>Optioneel 2 – Vervangen i-Spiegel-logo door dat van de eigen organisatie</w:t>
            </w:r>
            <w:r>
              <w:rPr>
                <w:noProof/>
                <w:webHidden/>
              </w:rPr>
              <w:tab/>
            </w:r>
            <w:r>
              <w:rPr>
                <w:noProof/>
                <w:webHidden/>
              </w:rPr>
              <w:fldChar w:fldCharType="begin"/>
            </w:r>
            <w:r>
              <w:rPr>
                <w:noProof/>
                <w:webHidden/>
              </w:rPr>
              <w:instrText xml:space="preserve"> PAGEREF _Toc26872727 \h </w:instrText>
            </w:r>
            <w:r>
              <w:rPr>
                <w:noProof/>
                <w:webHidden/>
              </w:rPr>
            </w:r>
            <w:r>
              <w:rPr>
                <w:noProof/>
                <w:webHidden/>
              </w:rPr>
              <w:fldChar w:fldCharType="separate"/>
            </w:r>
            <w:r>
              <w:rPr>
                <w:noProof/>
                <w:webHidden/>
              </w:rPr>
              <w:t>6</w:t>
            </w:r>
            <w:r>
              <w:rPr>
                <w:noProof/>
                <w:webHidden/>
              </w:rPr>
              <w:fldChar w:fldCharType="end"/>
            </w:r>
          </w:hyperlink>
        </w:p>
        <w:p w:rsidR="005F1F52" w:rsidRDefault="005F1F52">
          <w:pPr>
            <w:pStyle w:val="Inhopg1"/>
            <w:tabs>
              <w:tab w:val="right" w:leader="dot" w:pos="9062"/>
            </w:tabs>
            <w:rPr>
              <w:noProof/>
            </w:rPr>
          </w:pPr>
          <w:hyperlink w:anchor="_Toc26872728" w:history="1">
            <w:r w:rsidRPr="00E672D9">
              <w:rPr>
                <w:rStyle w:val="Hyperlink"/>
                <w:noProof/>
              </w:rPr>
              <w:t>Bijlage: Beschrijving opbouw package</w:t>
            </w:r>
            <w:r>
              <w:rPr>
                <w:noProof/>
                <w:webHidden/>
              </w:rPr>
              <w:tab/>
            </w:r>
            <w:r>
              <w:rPr>
                <w:noProof/>
                <w:webHidden/>
              </w:rPr>
              <w:fldChar w:fldCharType="begin"/>
            </w:r>
            <w:r>
              <w:rPr>
                <w:noProof/>
                <w:webHidden/>
              </w:rPr>
              <w:instrText xml:space="preserve"> PAGEREF _Toc26872728 \h </w:instrText>
            </w:r>
            <w:r>
              <w:rPr>
                <w:noProof/>
                <w:webHidden/>
              </w:rPr>
            </w:r>
            <w:r>
              <w:rPr>
                <w:noProof/>
                <w:webHidden/>
              </w:rPr>
              <w:fldChar w:fldCharType="separate"/>
            </w:r>
            <w:r>
              <w:rPr>
                <w:noProof/>
                <w:webHidden/>
              </w:rPr>
              <w:t>7</w:t>
            </w:r>
            <w:r>
              <w:rPr>
                <w:noProof/>
                <w:webHidden/>
              </w:rPr>
              <w:fldChar w:fldCharType="end"/>
            </w:r>
          </w:hyperlink>
        </w:p>
        <w:p w:rsidR="005F1F52" w:rsidRDefault="005F1F52">
          <w:pPr>
            <w:pStyle w:val="Inhopg2"/>
            <w:tabs>
              <w:tab w:val="right" w:leader="dot" w:pos="9062"/>
            </w:tabs>
            <w:rPr>
              <w:noProof/>
            </w:rPr>
          </w:pPr>
          <w:hyperlink w:anchor="_Toc26872729" w:history="1">
            <w:r w:rsidRPr="00E672D9">
              <w:rPr>
                <w:rStyle w:val="Hyperlink"/>
                <w:noProof/>
              </w:rPr>
              <w:t>Opbouw package</w:t>
            </w:r>
            <w:r>
              <w:rPr>
                <w:noProof/>
                <w:webHidden/>
              </w:rPr>
              <w:tab/>
            </w:r>
            <w:r>
              <w:rPr>
                <w:noProof/>
                <w:webHidden/>
              </w:rPr>
              <w:fldChar w:fldCharType="begin"/>
            </w:r>
            <w:r>
              <w:rPr>
                <w:noProof/>
                <w:webHidden/>
              </w:rPr>
              <w:instrText xml:space="preserve"> PAGEREF _Toc26872729 \h </w:instrText>
            </w:r>
            <w:r>
              <w:rPr>
                <w:noProof/>
                <w:webHidden/>
              </w:rPr>
            </w:r>
            <w:r>
              <w:rPr>
                <w:noProof/>
                <w:webHidden/>
              </w:rPr>
              <w:fldChar w:fldCharType="separate"/>
            </w:r>
            <w:r>
              <w:rPr>
                <w:noProof/>
                <w:webHidden/>
              </w:rPr>
              <w:t>7</w:t>
            </w:r>
            <w:r>
              <w:rPr>
                <w:noProof/>
                <w:webHidden/>
              </w:rPr>
              <w:fldChar w:fldCharType="end"/>
            </w:r>
          </w:hyperlink>
        </w:p>
        <w:p w:rsidR="005F1F52" w:rsidRDefault="005F1F52">
          <w:pPr>
            <w:pStyle w:val="Inhopg2"/>
            <w:tabs>
              <w:tab w:val="right" w:leader="dot" w:pos="9062"/>
            </w:tabs>
            <w:rPr>
              <w:noProof/>
            </w:rPr>
          </w:pPr>
          <w:hyperlink w:anchor="_Toc26872730" w:history="1">
            <w:r w:rsidRPr="00E672D9">
              <w:rPr>
                <w:rStyle w:val="Hyperlink"/>
                <w:noProof/>
              </w:rPr>
              <w:t>1 Database laag</w:t>
            </w:r>
            <w:r>
              <w:rPr>
                <w:noProof/>
                <w:webHidden/>
              </w:rPr>
              <w:tab/>
            </w:r>
            <w:r>
              <w:rPr>
                <w:noProof/>
                <w:webHidden/>
              </w:rPr>
              <w:fldChar w:fldCharType="begin"/>
            </w:r>
            <w:r>
              <w:rPr>
                <w:noProof/>
                <w:webHidden/>
              </w:rPr>
              <w:instrText xml:space="preserve"> PAGEREF _Toc26872730 \h </w:instrText>
            </w:r>
            <w:r>
              <w:rPr>
                <w:noProof/>
                <w:webHidden/>
              </w:rPr>
            </w:r>
            <w:r>
              <w:rPr>
                <w:noProof/>
                <w:webHidden/>
              </w:rPr>
              <w:fldChar w:fldCharType="separate"/>
            </w:r>
            <w:r>
              <w:rPr>
                <w:noProof/>
                <w:webHidden/>
              </w:rPr>
              <w:t>7</w:t>
            </w:r>
            <w:r>
              <w:rPr>
                <w:noProof/>
                <w:webHidden/>
              </w:rPr>
              <w:fldChar w:fldCharType="end"/>
            </w:r>
          </w:hyperlink>
        </w:p>
        <w:p w:rsidR="005F1F52" w:rsidRDefault="005F1F52">
          <w:pPr>
            <w:pStyle w:val="Inhopg2"/>
            <w:tabs>
              <w:tab w:val="right" w:leader="dot" w:pos="9062"/>
            </w:tabs>
            <w:rPr>
              <w:noProof/>
            </w:rPr>
          </w:pPr>
          <w:hyperlink w:anchor="_Toc26872731" w:history="1">
            <w:r w:rsidRPr="00E672D9">
              <w:rPr>
                <w:rStyle w:val="Hyperlink"/>
                <w:noProof/>
              </w:rPr>
              <w:t>2 Model laag</w:t>
            </w:r>
            <w:r>
              <w:rPr>
                <w:noProof/>
                <w:webHidden/>
              </w:rPr>
              <w:tab/>
            </w:r>
            <w:r>
              <w:rPr>
                <w:noProof/>
                <w:webHidden/>
              </w:rPr>
              <w:fldChar w:fldCharType="begin"/>
            </w:r>
            <w:r>
              <w:rPr>
                <w:noProof/>
                <w:webHidden/>
              </w:rPr>
              <w:instrText xml:space="preserve"> PAGEREF _Toc26872731 \h </w:instrText>
            </w:r>
            <w:r>
              <w:rPr>
                <w:noProof/>
                <w:webHidden/>
              </w:rPr>
            </w:r>
            <w:r>
              <w:rPr>
                <w:noProof/>
                <w:webHidden/>
              </w:rPr>
              <w:fldChar w:fldCharType="separate"/>
            </w:r>
            <w:r>
              <w:rPr>
                <w:noProof/>
                <w:webHidden/>
              </w:rPr>
              <w:t>8</w:t>
            </w:r>
            <w:r>
              <w:rPr>
                <w:noProof/>
                <w:webHidden/>
              </w:rPr>
              <w:fldChar w:fldCharType="end"/>
            </w:r>
          </w:hyperlink>
        </w:p>
        <w:p w:rsidR="005F1F52" w:rsidRDefault="005F1F52">
          <w:pPr>
            <w:pStyle w:val="Inhopg3"/>
            <w:tabs>
              <w:tab w:val="right" w:leader="dot" w:pos="9062"/>
            </w:tabs>
            <w:rPr>
              <w:noProof/>
            </w:rPr>
          </w:pPr>
          <w:hyperlink w:anchor="_Toc26872732" w:history="1">
            <w:r w:rsidRPr="00E672D9">
              <w:rPr>
                <w:rStyle w:val="Hyperlink"/>
                <w:noProof/>
              </w:rPr>
              <w:t>ML_Input</w:t>
            </w:r>
            <w:r>
              <w:rPr>
                <w:noProof/>
                <w:webHidden/>
              </w:rPr>
              <w:tab/>
            </w:r>
            <w:r>
              <w:rPr>
                <w:noProof/>
                <w:webHidden/>
              </w:rPr>
              <w:fldChar w:fldCharType="begin"/>
            </w:r>
            <w:r>
              <w:rPr>
                <w:noProof/>
                <w:webHidden/>
              </w:rPr>
              <w:instrText xml:space="preserve"> PAGEREF _Toc26872732 \h </w:instrText>
            </w:r>
            <w:r>
              <w:rPr>
                <w:noProof/>
                <w:webHidden/>
              </w:rPr>
            </w:r>
            <w:r>
              <w:rPr>
                <w:noProof/>
                <w:webHidden/>
              </w:rPr>
              <w:fldChar w:fldCharType="separate"/>
            </w:r>
            <w:r>
              <w:rPr>
                <w:noProof/>
                <w:webHidden/>
              </w:rPr>
              <w:t>8</w:t>
            </w:r>
            <w:r>
              <w:rPr>
                <w:noProof/>
                <w:webHidden/>
              </w:rPr>
              <w:fldChar w:fldCharType="end"/>
            </w:r>
          </w:hyperlink>
        </w:p>
        <w:p w:rsidR="005F1F52" w:rsidRDefault="005F1F52">
          <w:pPr>
            <w:pStyle w:val="Inhopg3"/>
            <w:tabs>
              <w:tab w:val="right" w:leader="dot" w:pos="9062"/>
            </w:tabs>
            <w:rPr>
              <w:noProof/>
            </w:rPr>
          </w:pPr>
          <w:hyperlink w:anchor="_Toc26872733" w:history="1">
            <w:r w:rsidRPr="00E672D9">
              <w:rPr>
                <w:rStyle w:val="Hyperlink"/>
                <w:noProof/>
              </w:rPr>
              <w:t>ML_Resultaat</w:t>
            </w:r>
            <w:r>
              <w:rPr>
                <w:noProof/>
                <w:webHidden/>
              </w:rPr>
              <w:tab/>
            </w:r>
            <w:r>
              <w:rPr>
                <w:noProof/>
                <w:webHidden/>
              </w:rPr>
              <w:fldChar w:fldCharType="begin"/>
            </w:r>
            <w:r>
              <w:rPr>
                <w:noProof/>
                <w:webHidden/>
              </w:rPr>
              <w:instrText xml:space="preserve"> PAGEREF _Toc26872733 \h </w:instrText>
            </w:r>
            <w:r>
              <w:rPr>
                <w:noProof/>
                <w:webHidden/>
              </w:rPr>
            </w:r>
            <w:r>
              <w:rPr>
                <w:noProof/>
                <w:webHidden/>
              </w:rPr>
              <w:fldChar w:fldCharType="separate"/>
            </w:r>
            <w:r>
              <w:rPr>
                <w:noProof/>
                <w:webHidden/>
              </w:rPr>
              <w:t>9</w:t>
            </w:r>
            <w:r>
              <w:rPr>
                <w:noProof/>
                <w:webHidden/>
              </w:rPr>
              <w:fldChar w:fldCharType="end"/>
            </w:r>
          </w:hyperlink>
        </w:p>
        <w:p w:rsidR="005F1F52" w:rsidRDefault="005F1F52">
          <w:pPr>
            <w:pStyle w:val="Inhopg3"/>
            <w:tabs>
              <w:tab w:val="right" w:leader="dot" w:pos="9062"/>
            </w:tabs>
            <w:rPr>
              <w:noProof/>
            </w:rPr>
          </w:pPr>
          <w:hyperlink w:anchor="_Toc26872734" w:history="1">
            <w:r w:rsidRPr="00E672D9">
              <w:rPr>
                <w:rStyle w:val="Hyperlink"/>
                <w:noProof/>
              </w:rPr>
              <w:t>Relaties tussen ML_Input en ML_Output</w:t>
            </w:r>
            <w:r>
              <w:rPr>
                <w:noProof/>
                <w:webHidden/>
              </w:rPr>
              <w:tab/>
            </w:r>
            <w:r>
              <w:rPr>
                <w:noProof/>
                <w:webHidden/>
              </w:rPr>
              <w:fldChar w:fldCharType="begin"/>
            </w:r>
            <w:r>
              <w:rPr>
                <w:noProof/>
                <w:webHidden/>
              </w:rPr>
              <w:instrText xml:space="preserve"> PAGEREF _Toc26872734 \h </w:instrText>
            </w:r>
            <w:r>
              <w:rPr>
                <w:noProof/>
                <w:webHidden/>
              </w:rPr>
            </w:r>
            <w:r>
              <w:rPr>
                <w:noProof/>
                <w:webHidden/>
              </w:rPr>
              <w:fldChar w:fldCharType="separate"/>
            </w:r>
            <w:r>
              <w:rPr>
                <w:noProof/>
                <w:webHidden/>
              </w:rPr>
              <w:t>9</w:t>
            </w:r>
            <w:r>
              <w:rPr>
                <w:noProof/>
                <w:webHidden/>
              </w:rPr>
              <w:fldChar w:fldCharType="end"/>
            </w:r>
          </w:hyperlink>
        </w:p>
        <w:p w:rsidR="005F1F52" w:rsidRDefault="005F1F52">
          <w:pPr>
            <w:pStyle w:val="Inhopg2"/>
            <w:tabs>
              <w:tab w:val="right" w:leader="dot" w:pos="9062"/>
            </w:tabs>
            <w:rPr>
              <w:noProof/>
            </w:rPr>
          </w:pPr>
          <w:hyperlink w:anchor="_Toc26872735" w:history="1">
            <w:r w:rsidRPr="00E672D9">
              <w:rPr>
                <w:rStyle w:val="Hyperlink"/>
                <w:noProof/>
              </w:rPr>
              <w:t>3 Presentatie laag</w:t>
            </w:r>
            <w:r>
              <w:rPr>
                <w:noProof/>
                <w:webHidden/>
              </w:rPr>
              <w:tab/>
            </w:r>
            <w:r>
              <w:rPr>
                <w:noProof/>
                <w:webHidden/>
              </w:rPr>
              <w:fldChar w:fldCharType="begin"/>
            </w:r>
            <w:r>
              <w:rPr>
                <w:noProof/>
                <w:webHidden/>
              </w:rPr>
              <w:instrText xml:space="preserve"> PAGEREF _Toc26872735 \h </w:instrText>
            </w:r>
            <w:r>
              <w:rPr>
                <w:noProof/>
                <w:webHidden/>
              </w:rPr>
            </w:r>
            <w:r>
              <w:rPr>
                <w:noProof/>
                <w:webHidden/>
              </w:rPr>
              <w:fldChar w:fldCharType="separate"/>
            </w:r>
            <w:r>
              <w:rPr>
                <w:noProof/>
                <w:webHidden/>
              </w:rPr>
              <w:t>10</w:t>
            </w:r>
            <w:r>
              <w:rPr>
                <w:noProof/>
                <w:webHidden/>
              </w:rPr>
              <w:fldChar w:fldCharType="end"/>
            </w:r>
          </w:hyperlink>
        </w:p>
        <w:p w:rsidR="005F1F52" w:rsidRDefault="005F1F52">
          <w:pPr>
            <w:pStyle w:val="Inhopg2"/>
            <w:tabs>
              <w:tab w:val="right" w:leader="dot" w:pos="9062"/>
            </w:tabs>
            <w:rPr>
              <w:noProof/>
            </w:rPr>
          </w:pPr>
          <w:hyperlink w:anchor="_Toc26872736" w:history="1">
            <w:r w:rsidRPr="00E672D9">
              <w:rPr>
                <w:rStyle w:val="Hyperlink"/>
                <w:noProof/>
              </w:rPr>
              <w:t>4 Wat de gebruiker ziet</w:t>
            </w:r>
            <w:r>
              <w:rPr>
                <w:noProof/>
                <w:webHidden/>
              </w:rPr>
              <w:tab/>
            </w:r>
            <w:r>
              <w:rPr>
                <w:noProof/>
                <w:webHidden/>
              </w:rPr>
              <w:fldChar w:fldCharType="begin"/>
            </w:r>
            <w:r>
              <w:rPr>
                <w:noProof/>
                <w:webHidden/>
              </w:rPr>
              <w:instrText xml:space="preserve"> PAGEREF _Toc26872736 \h </w:instrText>
            </w:r>
            <w:r>
              <w:rPr>
                <w:noProof/>
                <w:webHidden/>
              </w:rPr>
            </w:r>
            <w:r>
              <w:rPr>
                <w:noProof/>
                <w:webHidden/>
              </w:rPr>
              <w:fldChar w:fldCharType="separate"/>
            </w:r>
            <w:r>
              <w:rPr>
                <w:noProof/>
                <w:webHidden/>
              </w:rPr>
              <w:t>10</w:t>
            </w:r>
            <w:r>
              <w:rPr>
                <w:noProof/>
                <w:webHidden/>
              </w:rPr>
              <w:fldChar w:fldCharType="end"/>
            </w:r>
          </w:hyperlink>
        </w:p>
        <w:p w:rsidR="005F1F52" w:rsidRDefault="005F1F52">
          <w:r>
            <w:rPr>
              <w:b/>
              <w:bCs/>
            </w:rPr>
            <w:fldChar w:fldCharType="end"/>
          </w:r>
        </w:p>
      </w:sdtContent>
    </w:sdt>
    <w:p w:rsidR="005F1F52" w:rsidRDefault="005F1F52">
      <w:pPr>
        <w:rPr>
          <w:rFonts w:asciiTheme="majorHAnsi" w:eastAsiaTheme="majorEastAsia" w:hAnsiTheme="majorHAnsi" w:cstheme="majorBidi"/>
          <w:b/>
          <w:bCs/>
          <w:color w:val="365F91" w:themeColor="accent1" w:themeShade="BF"/>
          <w:sz w:val="28"/>
          <w:szCs w:val="28"/>
        </w:rPr>
      </w:pPr>
      <w:r>
        <w:br w:type="page"/>
      </w:r>
    </w:p>
    <w:p w:rsidR="00003A2D" w:rsidRDefault="003A0760" w:rsidP="00BF53A9">
      <w:pPr>
        <w:pStyle w:val="Kop1"/>
      </w:pPr>
      <w:bookmarkStart w:id="1" w:name="_Toc26872716"/>
      <w:r>
        <w:lastRenderedPageBreak/>
        <w:t>W</w:t>
      </w:r>
      <w:r w:rsidR="001C5D88">
        <w:t>ijzigingen</w:t>
      </w:r>
      <w:r w:rsidR="00003A2D">
        <w:t xml:space="preserve"> </w:t>
      </w:r>
      <w:r w:rsidR="001C5D88">
        <w:t>t.o.v. package versie 1.0</w:t>
      </w:r>
      <w:bookmarkEnd w:id="1"/>
    </w:p>
    <w:p w:rsidR="00804C03" w:rsidRDefault="00804C03" w:rsidP="00AD02AF">
      <w:r>
        <w:t>Globale</w:t>
      </w:r>
      <w:r w:rsidR="001C5D88">
        <w:t xml:space="preserve"> wijzigingen</w:t>
      </w:r>
    </w:p>
    <w:p w:rsidR="00285E72" w:rsidRDefault="00804C03" w:rsidP="00285E72">
      <w:pPr>
        <w:pStyle w:val="Lijstalinea"/>
        <w:numPr>
          <w:ilvl w:val="0"/>
          <w:numId w:val="4"/>
        </w:numPr>
      </w:pPr>
      <w:r>
        <w:t>Ombouw naar 3-lagen architectuur</w:t>
      </w:r>
      <w:r w:rsidR="00DD6428">
        <w:br/>
        <w:t xml:space="preserve">Zie voor een inhoudelijke beschrijving bijlage </w:t>
      </w:r>
      <w:r w:rsidR="00DD6428" w:rsidRPr="00DD6428">
        <w:rPr>
          <w:i/>
        </w:rPr>
        <w:t>Beschrijving opbouw package</w:t>
      </w:r>
    </w:p>
    <w:p w:rsidR="001C5D88" w:rsidRDefault="001C5D88" w:rsidP="00285E72">
      <w:pPr>
        <w:pStyle w:val="Lijstalinea"/>
        <w:numPr>
          <w:ilvl w:val="0"/>
          <w:numId w:val="4"/>
        </w:numPr>
      </w:pPr>
      <w:r>
        <w:t xml:space="preserve">Toevoeging van een rechtenstructuur  </w:t>
      </w:r>
      <w:r w:rsidR="00747BA6">
        <w:t>zodat persoonsgegevens alleen zichtbaar zijn voor rechthebbenden.</w:t>
      </w:r>
    </w:p>
    <w:p w:rsidR="003401F6" w:rsidRDefault="00157D9D" w:rsidP="001C5D88">
      <w:pPr>
        <w:pStyle w:val="Lijstalinea"/>
        <w:numPr>
          <w:ilvl w:val="0"/>
          <w:numId w:val="4"/>
        </w:numPr>
      </w:pPr>
      <w:r>
        <w:t xml:space="preserve">Er is een veld </w:t>
      </w:r>
      <w:r w:rsidR="003401F6">
        <w:t xml:space="preserve">RAPPORTTYPE </w:t>
      </w:r>
      <w:r>
        <w:t>toegevoegd voor het maken van voorselecties van weer te geven vergelijkingen.</w:t>
      </w:r>
    </w:p>
    <w:p w:rsidR="007536E2" w:rsidRDefault="007536E2" w:rsidP="001C5D88">
      <w:pPr>
        <w:pStyle w:val="Lijstalinea"/>
        <w:numPr>
          <w:ilvl w:val="0"/>
          <w:numId w:val="4"/>
        </w:numPr>
      </w:pPr>
      <w:r>
        <w:t>Herschrijven</w:t>
      </w:r>
      <w:r w:rsidR="00DD6428">
        <w:t xml:space="preserve"> </w:t>
      </w:r>
      <w:r>
        <w:t>en inhoudelijke aanpassing  van de bestaande rapportages waaronder gebruik maken van de nieuwe velden rapporttype en rechten.</w:t>
      </w:r>
      <w:r w:rsidR="00DD6428">
        <w:br/>
        <w:t>Het herschrijven was noodzakelijk omdat de veldnamen zijn aangepast voor een betere leesbaarheid. Bv. Analyse</w:t>
      </w:r>
      <w:r w:rsidR="00DD6428" w:rsidRPr="00DD6428">
        <w:rPr>
          <w:b/>
        </w:rPr>
        <w:t>r</w:t>
      </w:r>
      <w:r w:rsidR="00DD6428">
        <w:t>egel en Analyse</w:t>
      </w:r>
      <w:r w:rsidR="00DD6428" w:rsidRPr="00DD6428">
        <w:rPr>
          <w:b/>
        </w:rPr>
        <w:t>q</w:t>
      </w:r>
      <w:r w:rsidR="00DD6428">
        <w:t xml:space="preserve">uery zijn gewijzigd in </w:t>
      </w:r>
      <w:proofErr w:type="spellStart"/>
      <w:r w:rsidR="00DD6428">
        <w:t>Analyse</w:t>
      </w:r>
      <w:r w:rsidR="00DD6428" w:rsidRPr="00DD6428">
        <w:rPr>
          <w:b/>
        </w:rPr>
        <w:t>R</w:t>
      </w:r>
      <w:r w:rsidR="00DD6428">
        <w:t>egel</w:t>
      </w:r>
      <w:proofErr w:type="spellEnd"/>
      <w:r w:rsidR="00DD6428">
        <w:t xml:space="preserve"> en </w:t>
      </w:r>
      <w:proofErr w:type="spellStart"/>
      <w:r w:rsidR="00DD6428">
        <w:t>Analyse</w:t>
      </w:r>
      <w:r w:rsidR="00DD6428" w:rsidRPr="00DD6428">
        <w:rPr>
          <w:b/>
        </w:rPr>
        <w:t>N</w:t>
      </w:r>
      <w:r w:rsidR="00DD6428">
        <w:t>aam</w:t>
      </w:r>
      <w:proofErr w:type="spellEnd"/>
      <w:r w:rsidR="00DD6428">
        <w:t>.</w:t>
      </w:r>
    </w:p>
    <w:p w:rsidR="00BF53A9" w:rsidRDefault="00BF53A9" w:rsidP="00BF53A9"/>
    <w:p w:rsidR="003A0760" w:rsidRDefault="003A0760">
      <w:pPr>
        <w:rPr>
          <w:rFonts w:asciiTheme="majorHAnsi" w:eastAsiaTheme="majorEastAsia" w:hAnsiTheme="majorHAnsi" w:cstheme="majorBidi"/>
          <w:b/>
          <w:bCs/>
          <w:color w:val="365F91" w:themeColor="accent1" w:themeShade="BF"/>
          <w:sz w:val="28"/>
          <w:szCs w:val="28"/>
        </w:rPr>
      </w:pPr>
      <w:r>
        <w:br w:type="page"/>
      </w:r>
    </w:p>
    <w:p w:rsidR="00A10560" w:rsidRDefault="00437D82" w:rsidP="00BF53A9">
      <w:pPr>
        <w:pStyle w:val="Kop1"/>
      </w:pPr>
      <w:bookmarkStart w:id="2" w:name="_Toc26872717"/>
      <w:r>
        <w:lastRenderedPageBreak/>
        <w:t>Uitgangspunt database</w:t>
      </w:r>
      <w:bookmarkEnd w:id="2"/>
    </w:p>
    <w:p w:rsidR="00437D82" w:rsidRDefault="00437D82" w:rsidP="00437D82">
      <w:r>
        <w:t xml:space="preserve">De iSpiegel database is aangemaakt (of aangepast) conform de laatste stand van zaken (zie  </w:t>
      </w:r>
      <w:hyperlink r:id="rId10" w:history="1">
        <w:r w:rsidRPr="00B45F32">
          <w:rPr>
            <w:rStyle w:val="Hyperlink"/>
          </w:rPr>
          <w:t>https://github.com/VNG-Realisatie/i-Spiegel/tree/master/database</w:t>
        </w:r>
      </w:hyperlink>
      <w:r>
        <w:t xml:space="preserve">, </w:t>
      </w:r>
      <w:proofErr w:type="spellStart"/>
      <w:r>
        <w:t>tables.oracle.sql</w:t>
      </w:r>
      <w:proofErr w:type="spellEnd"/>
      <w:r>
        <w:t xml:space="preserve"> en </w:t>
      </w:r>
      <w:proofErr w:type="spellStart"/>
      <w:r>
        <w:t>tables.mssql.sql</w:t>
      </w:r>
      <w:proofErr w:type="spellEnd"/>
      <w:r>
        <w:rPr>
          <w:rStyle w:val="css-truncate"/>
        </w:rPr>
        <w:fldChar w:fldCharType="begin"/>
      </w:r>
      <w:r>
        <w:rPr>
          <w:rStyle w:val="css-truncate"/>
        </w:rPr>
        <w:instrText xml:space="preserve"> HYPERLINK "https://github.com/VNG-Realisatie/i-Spiegel/blob/master/database/tables.mssql.sql" \o "tables.mssql.sql" </w:instrText>
      </w:r>
      <w:r>
        <w:rPr>
          <w:rStyle w:val="css-truncate"/>
        </w:rPr>
        <w:fldChar w:fldCharType="end"/>
      </w:r>
      <w:r>
        <w:t>).</w:t>
      </w:r>
    </w:p>
    <w:p w:rsidR="00437D82" w:rsidRDefault="00437D82" w:rsidP="00437D82">
      <w:r>
        <w:t xml:space="preserve">Let op: verwijder de voorloop ISPIEGEL_ niet. Voor diegenen die zijn begonnen met de voorloper, de </w:t>
      </w:r>
      <w:proofErr w:type="spellStart"/>
      <w:r>
        <w:t>gegevensvergelijker</w:t>
      </w:r>
      <w:proofErr w:type="spellEnd"/>
      <w:r>
        <w:t>: wijzig GGV_ in ISPIEGEL_.</w:t>
      </w:r>
    </w:p>
    <w:p w:rsidR="0062544D" w:rsidRDefault="0062544D" w:rsidP="00437D82"/>
    <w:p w:rsidR="00747BA6" w:rsidRDefault="00747BA6" w:rsidP="003A0760">
      <w:pPr>
        <w:pStyle w:val="Kop2"/>
      </w:pPr>
      <w:bookmarkStart w:id="3" w:name="_Toc26872718"/>
      <w:r>
        <w:t>Database wijzigingen</w:t>
      </w:r>
      <w:bookmarkEnd w:id="3"/>
    </w:p>
    <w:p w:rsidR="00FC60AA" w:rsidRDefault="00FC60AA" w:rsidP="00FC60AA">
      <w:r>
        <w:t>Voor diegenen die een eerdere versie van de iSpiegel in gebruik hebben zijn</w:t>
      </w:r>
      <w:r w:rsidR="0004430C">
        <w:t xml:space="preserve">, vanwege de nieuwe velden, </w:t>
      </w:r>
      <w:r>
        <w:t xml:space="preserve"> de wijzigingen </w:t>
      </w:r>
      <w:r w:rsidR="005E6484">
        <w:t xml:space="preserve">nodig zoals aangegeven </w:t>
      </w:r>
      <w:r>
        <w:t xml:space="preserve">van bijlage </w:t>
      </w:r>
      <w:r w:rsidRPr="00FC60AA">
        <w:rPr>
          <w:i/>
        </w:rPr>
        <w:t>Aanpassingen tabellen t.b.v</w:t>
      </w:r>
      <w:r w:rsidR="00747BA6">
        <w:rPr>
          <w:i/>
        </w:rPr>
        <w:t>.</w:t>
      </w:r>
      <w:r w:rsidRPr="00FC60AA">
        <w:rPr>
          <w:i/>
        </w:rPr>
        <w:t xml:space="preserve"> package v2.0</w:t>
      </w:r>
      <w:r>
        <w:t xml:space="preserve"> nodig.</w:t>
      </w:r>
    </w:p>
    <w:p w:rsidR="00747BA6" w:rsidRDefault="00747BA6" w:rsidP="003A0760">
      <w:pPr>
        <w:pStyle w:val="Kop3"/>
      </w:pPr>
      <w:bookmarkStart w:id="4" w:name="_Toc26872719"/>
      <w:r>
        <w:t>Rechten</w:t>
      </w:r>
      <w:bookmarkEnd w:id="4"/>
    </w:p>
    <w:p w:rsidR="00747BA6" w:rsidRDefault="00747BA6" w:rsidP="00FC60AA">
      <w:r>
        <w:t>voor de enige tabel waarin persoonsgegevens zitte</w:t>
      </w:r>
      <w:r>
        <w:t>n, te weten ISPIEGEL_OUTPUTLINE, zijn velden toegevoegd voor het beheren van de toegangsrechten.</w:t>
      </w:r>
      <w:r>
        <w:br/>
        <w:t>Voor dit doel zijn nieuwe velden aangemaakt</w:t>
      </w:r>
      <w:r>
        <w:t xml:space="preserve">, </w:t>
      </w:r>
      <w:r>
        <w:t xml:space="preserve">te weten </w:t>
      </w:r>
    </w:p>
    <w:p w:rsidR="00747BA6" w:rsidRDefault="00747BA6" w:rsidP="00747BA6">
      <w:pPr>
        <w:pStyle w:val="Lijstalinea"/>
        <w:numPr>
          <w:ilvl w:val="0"/>
          <w:numId w:val="5"/>
        </w:numPr>
      </w:pPr>
      <w:r>
        <w:t>in tabel  ISPIEGEL_VERGELIJKING</w:t>
      </w:r>
      <w:r>
        <w:br/>
        <w:t>de velden ANALYSERECHT en REFERENTIERECHT</w:t>
      </w:r>
    </w:p>
    <w:p w:rsidR="00747BA6" w:rsidRDefault="00747BA6" w:rsidP="00747BA6">
      <w:pPr>
        <w:pStyle w:val="Lijstalinea"/>
        <w:numPr>
          <w:ilvl w:val="0"/>
          <w:numId w:val="5"/>
        </w:numPr>
      </w:pPr>
      <w:r>
        <w:t xml:space="preserve">in tabel ISPIEGEL_CONTROLE </w:t>
      </w:r>
      <w:r>
        <w:br/>
        <w:t xml:space="preserve">het </w:t>
      </w:r>
      <w:r>
        <w:t xml:space="preserve">veld ANALYSERECHT en </w:t>
      </w:r>
    </w:p>
    <w:p w:rsidR="00747BA6" w:rsidRDefault="00747BA6" w:rsidP="00747BA6">
      <w:pPr>
        <w:pStyle w:val="Lijstalinea"/>
        <w:numPr>
          <w:ilvl w:val="0"/>
          <w:numId w:val="5"/>
        </w:numPr>
      </w:pPr>
      <w:r>
        <w:t>in tabel  ISPIEGEL_OUTPUT</w:t>
      </w:r>
      <w:r>
        <w:br/>
      </w:r>
      <w:r>
        <w:t xml:space="preserve">de velden </w:t>
      </w:r>
      <w:r>
        <w:t>ANALYSERECHT en REFERENTIERECHT</w:t>
      </w:r>
    </w:p>
    <w:p w:rsidR="00747BA6" w:rsidRDefault="00157D9D" w:rsidP="003A0760">
      <w:pPr>
        <w:pStyle w:val="Kop3"/>
      </w:pPr>
      <w:bookmarkStart w:id="5" w:name="_Toc26872720"/>
      <w:r>
        <w:t>Rapporttype</w:t>
      </w:r>
      <w:bookmarkEnd w:id="5"/>
    </w:p>
    <w:p w:rsidR="00157D9D" w:rsidRDefault="00157D9D" w:rsidP="00747BA6">
      <w:r>
        <w:t xml:space="preserve">Voor het </w:t>
      </w:r>
      <w:r>
        <w:t>makkelijker kunnen tonen van specifieke rapportages</w:t>
      </w:r>
      <w:r>
        <w:t xml:space="preserve"> is het veld RAPPORTTYPE toegevoegd aan 3 tabellen, te weten aan ISPIEGEL_VERGELIJKING, ISP</w:t>
      </w:r>
      <w:r>
        <w:t>I</w:t>
      </w:r>
      <w:r>
        <w:t>E</w:t>
      </w:r>
      <w:r>
        <w:t>GEL_CONTROLE en ISPIEGEL_OUTPUT.</w:t>
      </w:r>
    </w:p>
    <w:p w:rsidR="00157D9D" w:rsidRDefault="00157D9D" w:rsidP="00747BA6">
      <w:r>
        <w:t>De tabellen ISPIEGEL_VERGELIJKING en</w:t>
      </w:r>
      <w:r>
        <w:t xml:space="preserve"> ISPIEGEL_CONTROLE</w:t>
      </w:r>
      <w:r>
        <w:t xml:space="preserve"> bevatten de ‘definitie’; bij het draaien van de iSpiegel wordt de waarde mee gekopieerd naar tabel ISPIEGEL_OUTPUT voor het daadwerkelijk gebruik (net als </w:t>
      </w:r>
      <w:r w:rsidR="00CC78D6">
        <w:t>dat gebeurt voor een aantal velden van de tabellen ISPIEGEL_CONTROLE, ISPIEGEL_VERGELIJKING en ISPIEGEL_DATABRON).</w:t>
      </w:r>
    </w:p>
    <w:p w:rsidR="00B27AF1" w:rsidRDefault="00B27AF1" w:rsidP="00747BA6"/>
    <w:p w:rsidR="00CC78D6" w:rsidRDefault="00CC78D6" w:rsidP="00747BA6">
      <w:r>
        <w:t>Momenteel worden 3 waarden onderscheiden:</w:t>
      </w:r>
    </w:p>
    <w:p w:rsidR="00123C70" w:rsidRDefault="00123C70" w:rsidP="00747BA6">
      <w:r>
        <w:t>De 1</w:t>
      </w:r>
      <w:r w:rsidRPr="00123C70">
        <w:rPr>
          <w:vertAlign w:val="superscript"/>
        </w:rPr>
        <w:t>e</w:t>
      </w:r>
      <w:r>
        <w:t xml:space="preserve"> 2 voor het maken van onderscheid in tabel ISPIEGEL_VERGELIJKING tussen de logische en de daadwerkelijke datastroom.</w:t>
      </w:r>
    </w:p>
    <w:p w:rsidR="00B27AF1" w:rsidRPr="00B27AF1" w:rsidRDefault="00B27AF1" w:rsidP="00B27AF1">
      <w:r>
        <w:t>Een illustratie van het verschil tussen de waarden 1 en 2 in tabel ISPEGEL_VERGELIJKING. In h</w:t>
      </w:r>
      <w:r w:rsidRPr="00B27AF1">
        <w:t>e</w:t>
      </w:r>
      <w:r>
        <w:t>t groen de</w:t>
      </w:r>
      <w:r w:rsidRPr="00B27AF1">
        <w:t xml:space="preserve"> logische </w:t>
      </w:r>
      <w:r>
        <w:t>datastroom</w:t>
      </w:r>
      <w:r w:rsidRPr="00B27AF1">
        <w:t xml:space="preserve"> en </w:t>
      </w:r>
      <w:r>
        <w:t>in het blauw</w:t>
      </w:r>
      <w:r w:rsidRPr="00B27AF1">
        <w:t xml:space="preserve"> </w:t>
      </w:r>
      <w:r>
        <w:t xml:space="preserve">de </w:t>
      </w:r>
      <w:r w:rsidRPr="00B27AF1">
        <w:t>fysieke.</w:t>
      </w:r>
    </w:p>
    <w:p w:rsidR="00B27AF1" w:rsidRDefault="00B27AF1" w:rsidP="00B27AF1">
      <w:pPr>
        <w:rPr>
          <w:rFonts w:ascii="Arial" w:hAnsi="Arial" w:cs="Arial"/>
          <w:color w:val="1F497D"/>
          <w:sz w:val="20"/>
          <w:szCs w:val="20"/>
        </w:rPr>
      </w:pPr>
      <w:r>
        <w:rPr>
          <w:noProof/>
          <w:lang w:eastAsia="nl-NL"/>
        </w:rPr>
        <w:drawing>
          <wp:inline distT="0" distB="0" distL="0" distR="0" wp14:anchorId="7DF72C03" wp14:editId="0E606EC5">
            <wp:extent cx="4762500" cy="1990725"/>
            <wp:effectExtent l="0" t="0" r="0" b="9525"/>
            <wp:docPr id="11" name="Afbeelding 11" descr="cid:image003.jpg@01D5AA85.0F2E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3.jpg@01D5AA85.0F2E912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B27AF1" w:rsidRDefault="00B27AF1" w:rsidP="00B27AF1">
      <w:pPr>
        <w:rPr>
          <w:rFonts w:ascii="Arial" w:hAnsi="Arial" w:cs="Arial"/>
          <w:color w:val="1F497D"/>
          <w:sz w:val="20"/>
          <w:szCs w:val="20"/>
        </w:rPr>
      </w:pPr>
    </w:p>
    <w:p w:rsidR="00B27AF1" w:rsidRPr="00B27AF1" w:rsidRDefault="00B27AF1" w:rsidP="00B27AF1">
      <w:r w:rsidRPr="00B27AF1">
        <w:t xml:space="preserve">De reden voor de toevoeging is om de resultaten weer te geven van alleen die vergelijkingen, die van belang zijn voor het management. Daarmee bedoel ik het volgende: een manager is in eerste </w:t>
      </w:r>
      <w:r w:rsidRPr="00B27AF1">
        <w:lastRenderedPageBreak/>
        <w:t xml:space="preserve">instantie geïnteresseerd in de hooflijnen van het proces. In ons geval bijvoorbeeld hoe het staat met de juistheid van de gebouwen in de BRP (= de vergelijking </w:t>
      </w:r>
      <w:proofErr w:type="spellStart"/>
      <w:r w:rsidRPr="00B27AF1">
        <w:t>BRP.Adres-BAG.Adres</w:t>
      </w:r>
      <w:proofErr w:type="spellEnd"/>
      <w:r w:rsidRPr="00B27AF1">
        <w:t xml:space="preserve">) en in niet de daadwerkelijk afgelegde route (= </w:t>
      </w:r>
      <w:proofErr w:type="spellStart"/>
      <w:r w:rsidRPr="00B27AF1">
        <w:t>GD.Adres-BAG.Adres</w:t>
      </w:r>
      <w:proofErr w:type="spellEnd"/>
      <w:r w:rsidRPr="00B27AF1">
        <w:t xml:space="preserve"> en vervolgens </w:t>
      </w:r>
      <w:proofErr w:type="spellStart"/>
      <w:r w:rsidRPr="00B27AF1">
        <w:t>BRP.Adres-GD.Adres</w:t>
      </w:r>
      <w:proofErr w:type="spellEnd"/>
      <w:r w:rsidRPr="00B27AF1">
        <w:t>)</w:t>
      </w:r>
      <w:r>
        <w:t>.</w:t>
      </w:r>
    </w:p>
    <w:p w:rsidR="00B27AF1" w:rsidRDefault="00B27AF1" w:rsidP="00B27AF1">
      <w:pPr>
        <w:rPr>
          <w:rFonts w:ascii="Arial" w:hAnsi="Arial" w:cs="Arial"/>
          <w:color w:val="1F497D"/>
          <w:sz w:val="20"/>
          <w:szCs w:val="20"/>
        </w:rPr>
      </w:pPr>
    </w:p>
    <w:p w:rsidR="00B27AF1" w:rsidRDefault="00B27AF1" w:rsidP="00B27AF1">
      <w:pPr>
        <w:ind w:left="142" w:hanging="142"/>
      </w:pPr>
      <w:r>
        <w:t>1</w:t>
      </w:r>
      <w:r>
        <w:tab/>
        <w:t>voor vergelijkingen van de ‘logische’ datastroom</w:t>
      </w:r>
      <w:r>
        <w:br/>
        <w:t>Bijvoorbeeld de vergelijking van adressen van  BAG →BRP.</w:t>
      </w:r>
    </w:p>
    <w:p w:rsidR="00B27AF1" w:rsidRDefault="00B27AF1" w:rsidP="00B27AF1">
      <w:pPr>
        <w:ind w:left="142" w:hanging="142"/>
      </w:pPr>
      <w:r>
        <w:t>2</w:t>
      </w:r>
      <w:r>
        <w:tab/>
        <w:t>voor vergelijkingen van de ‘fysieke’ datastroom</w:t>
      </w:r>
      <w:r>
        <w:br/>
        <w:t>Bijvoorbeeld de vergelijking van de daadwerkelijke adressen tussen BAG → GD en GD → BRP.</w:t>
      </w:r>
    </w:p>
    <w:p w:rsidR="00B27AF1" w:rsidRDefault="00B27AF1" w:rsidP="00B27AF1">
      <w:pPr>
        <w:ind w:left="142" w:hanging="142"/>
      </w:pPr>
      <w:r>
        <w:t xml:space="preserve">3 De </w:t>
      </w:r>
      <w:proofErr w:type="spellStart"/>
      <w:r>
        <w:t>controle’s</w:t>
      </w:r>
      <w:proofErr w:type="spellEnd"/>
      <w:r>
        <w:t xml:space="preserve"> van tabel ISPIEGEL_CONTROLE.</w:t>
      </w:r>
    </w:p>
    <w:p w:rsidR="00B27AF1" w:rsidRDefault="00B27AF1" w:rsidP="00B27AF1">
      <w:pPr>
        <w:ind w:left="142" w:hanging="142"/>
      </w:pPr>
    </w:p>
    <w:p w:rsidR="00CC6430" w:rsidRDefault="00B27AF1" w:rsidP="00CC6430">
      <w:r>
        <w:t xml:space="preserve">Toekennen van deze waarden gebeurt handmatig, per vergelijking. </w:t>
      </w:r>
      <w:r w:rsidRPr="00B27AF1">
        <w:t xml:space="preserve">Dit kan uiteraard met </w:t>
      </w:r>
      <w:proofErr w:type="spellStart"/>
      <w:r w:rsidRPr="00B27AF1">
        <w:t>SQl</w:t>
      </w:r>
      <w:proofErr w:type="spellEnd"/>
      <w:r w:rsidRPr="00B27AF1">
        <w:t xml:space="preserve">, maar praktischer </w:t>
      </w:r>
      <w:r w:rsidR="00CC6430">
        <w:t>is</w:t>
      </w:r>
      <w:r w:rsidRPr="00B27AF1">
        <w:t xml:space="preserve"> een hulpmiddel waarmee de data handmatig </w:t>
      </w:r>
      <w:r w:rsidR="00CC6430">
        <w:t>kan worden ge</w:t>
      </w:r>
      <w:r w:rsidRPr="00B27AF1">
        <w:t>wijzig</w:t>
      </w:r>
      <w:r w:rsidR="00CC6430">
        <w:t>d</w:t>
      </w:r>
      <w:r w:rsidRPr="00B27AF1">
        <w:t xml:space="preserve">. </w:t>
      </w:r>
      <w:r w:rsidR="00CC6430">
        <w:t>Opties hiervoor zijn</w:t>
      </w:r>
    </w:p>
    <w:p w:rsidR="00CC6430" w:rsidRDefault="00B27AF1" w:rsidP="00CC6430">
      <w:pPr>
        <w:pStyle w:val="Lijstalinea"/>
        <w:numPr>
          <w:ilvl w:val="0"/>
          <w:numId w:val="7"/>
        </w:numPr>
      </w:pPr>
      <w:r w:rsidRPr="00B27AF1">
        <w:t>Acces met een koppeling naar de database.</w:t>
      </w:r>
    </w:p>
    <w:p w:rsidR="00B27AF1" w:rsidRDefault="00B27AF1" w:rsidP="00CC6430">
      <w:pPr>
        <w:pStyle w:val="Lijstalinea"/>
        <w:numPr>
          <w:ilvl w:val="0"/>
          <w:numId w:val="7"/>
        </w:numPr>
      </w:pPr>
      <w:r w:rsidRPr="00B27AF1">
        <w:t>SQL Developer, TOAD of een ander SQL hulpmiddel waarmee je rechtstreeks data kunt wijzigen.</w:t>
      </w:r>
    </w:p>
    <w:p w:rsidR="00713317" w:rsidRDefault="00713317" w:rsidP="003A0760">
      <w:pPr>
        <w:pStyle w:val="Kop2"/>
      </w:pPr>
      <w:bookmarkStart w:id="6" w:name="_Toc26872721"/>
      <w:r>
        <w:t>Sjabloon</w:t>
      </w:r>
      <w:bookmarkEnd w:id="6"/>
    </w:p>
    <w:p w:rsidR="00713317" w:rsidRDefault="00713317" w:rsidP="00AD02AF">
      <w:r>
        <w:t>Deze map bevat 2 rapporten, te weten</w:t>
      </w:r>
    </w:p>
    <w:p w:rsidR="00713317" w:rsidRDefault="00713317" w:rsidP="00713317">
      <w:pPr>
        <w:pStyle w:val="Lijstalinea"/>
        <w:numPr>
          <w:ilvl w:val="0"/>
          <w:numId w:val="3"/>
        </w:numPr>
      </w:pPr>
      <w:r>
        <w:t>Stijlrapport</w:t>
      </w:r>
      <w:r>
        <w:br/>
        <w:t>Dit rapport bevat een aantal standaardzaken zoals kop- en voetteksten en icoontjes waarheen vanuit de standaardrapporten wordt verwezen.</w:t>
      </w:r>
      <w:r>
        <w:br/>
        <w:t xml:space="preserve">Belangrijk: vanuit de meegeleverde rapporten wordt </w:t>
      </w:r>
      <w:r w:rsidR="00003A2D">
        <w:t xml:space="preserve"> via </w:t>
      </w:r>
      <w:proofErr w:type="spellStart"/>
      <w:r w:rsidR="00003A2D">
        <w:t>layout</w:t>
      </w:r>
      <w:proofErr w:type="spellEnd"/>
      <w:r w:rsidR="00003A2D">
        <w:t xml:space="preserve"> component verwijzingen</w:t>
      </w:r>
      <w:r>
        <w:t>gebruik gemaakt van dit stijlrapport</w:t>
      </w:r>
      <w:r w:rsidR="00003A2D">
        <w:t>. Om die reden moet dit rapport in deze map blijven staan.</w:t>
      </w:r>
    </w:p>
    <w:p w:rsidR="00713317" w:rsidRDefault="00713317" w:rsidP="00713317">
      <w:pPr>
        <w:pStyle w:val="Lijstalinea"/>
        <w:numPr>
          <w:ilvl w:val="0"/>
          <w:numId w:val="3"/>
        </w:numPr>
      </w:pPr>
      <w:r>
        <w:t>Basisrapport</w:t>
      </w:r>
      <w:r>
        <w:br/>
        <w:t xml:space="preserve">Dit is een basisrapport dat gebruikt kan worden als sjabloon voor nieuwe rapporten. </w:t>
      </w:r>
      <w:r w:rsidR="00003A2D">
        <w:br/>
        <w:t xml:space="preserve">Desgewenst kan deze naar een andere map worden verplaatst om gebruikt te worden als sjabloon. </w:t>
      </w:r>
      <w:r>
        <w:t>Het rapport bevat</w:t>
      </w:r>
    </w:p>
    <w:p w:rsidR="00713317" w:rsidRDefault="00713317" w:rsidP="00713317">
      <w:pPr>
        <w:pStyle w:val="Lijstalinea"/>
        <w:numPr>
          <w:ilvl w:val="1"/>
          <w:numId w:val="3"/>
        </w:numPr>
      </w:pPr>
      <w:r>
        <w:t>Documentatiepagina</w:t>
      </w:r>
    </w:p>
    <w:p w:rsidR="00AD02AF" w:rsidRDefault="00713317" w:rsidP="00AD2167">
      <w:pPr>
        <w:pStyle w:val="Lijstalinea"/>
        <w:numPr>
          <w:ilvl w:val="1"/>
          <w:numId w:val="3"/>
        </w:numPr>
      </w:pPr>
      <w:r>
        <w:t>Kop- en voetteksten</w:t>
      </w:r>
    </w:p>
    <w:p w:rsidR="00003A2D" w:rsidRPr="00003A2D" w:rsidRDefault="00003A2D" w:rsidP="003A0760">
      <w:pPr>
        <w:pStyle w:val="Kop2"/>
      </w:pPr>
      <w:bookmarkStart w:id="7" w:name="_Toc26872722"/>
      <w:r w:rsidRPr="00003A2D">
        <w:t>Rapporten</w:t>
      </w:r>
      <w:bookmarkEnd w:id="7"/>
    </w:p>
    <w:p w:rsidR="00003A2D" w:rsidRDefault="00003A2D" w:rsidP="00AD2167">
      <w:r>
        <w:t xml:space="preserve">Zie bijlage </w:t>
      </w:r>
      <w:r w:rsidR="006F3B91" w:rsidRPr="006F3B91">
        <w:rPr>
          <w:i/>
        </w:rPr>
        <w:t>Standaardrapportages iSpiegel</w:t>
      </w:r>
      <w:r>
        <w:t xml:space="preserve"> voor een beschrijving van de standaardrapporten.</w:t>
      </w:r>
    </w:p>
    <w:p w:rsidR="00003A2D" w:rsidRDefault="00003A2D" w:rsidP="003A0760">
      <w:pPr>
        <w:pStyle w:val="Kop2"/>
      </w:pPr>
      <w:bookmarkStart w:id="8" w:name="_Toc26872723"/>
      <w:r>
        <w:t>Map iSpiegel</w:t>
      </w:r>
      <w:bookmarkEnd w:id="8"/>
    </w:p>
    <w:p w:rsidR="00003A2D" w:rsidRPr="00003A2D" w:rsidRDefault="00003A2D" w:rsidP="00003A2D">
      <w:r>
        <w:t>Deze map bevat de icoontjes die gebruik worden in de basisrapporten, waaronder het organisatie-logo.</w:t>
      </w:r>
    </w:p>
    <w:p w:rsidR="003A0760" w:rsidRDefault="003A0760">
      <w:pPr>
        <w:rPr>
          <w:rFonts w:asciiTheme="majorHAnsi" w:eastAsiaTheme="majorEastAsia" w:hAnsiTheme="majorHAnsi" w:cstheme="majorBidi"/>
          <w:b/>
          <w:bCs/>
          <w:color w:val="365F91" w:themeColor="accent1" w:themeShade="BF"/>
          <w:sz w:val="28"/>
          <w:szCs w:val="28"/>
        </w:rPr>
      </w:pPr>
      <w:r>
        <w:br w:type="page"/>
      </w:r>
    </w:p>
    <w:p w:rsidR="00A10560" w:rsidRDefault="00A10560" w:rsidP="003A0760">
      <w:pPr>
        <w:pStyle w:val="Kop1"/>
      </w:pPr>
      <w:bookmarkStart w:id="9" w:name="_Toc26872724"/>
      <w:r>
        <w:lastRenderedPageBreak/>
        <w:t>Installatie</w:t>
      </w:r>
      <w:r w:rsidR="00696C58">
        <w:t xml:space="preserve"> </w:t>
      </w:r>
      <w:r>
        <w:t>instructies</w:t>
      </w:r>
      <w:bookmarkEnd w:id="9"/>
    </w:p>
    <w:p w:rsidR="006540E5" w:rsidRDefault="006540E5" w:rsidP="00AD02AF">
      <w:pPr>
        <w:pStyle w:val="Lijstalinea"/>
        <w:numPr>
          <w:ilvl w:val="0"/>
          <w:numId w:val="1"/>
        </w:numPr>
      </w:pPr>
      <w:r>
        <w:t>Maak een dataverbinding aan naar de databron waarin zich de iSpiegel data bevind.</w:t>
      </w:r>
    </w:p>
    <w:p w:rsidR="00AD02AF" w:rsidRPr="00696C58" w:rsidRDefault="003A0760" w:rsidP="003A0760">
      <w:pPr>
        <w:pStyle w:val="Lijstalinea"/>
        <w:numPr>
          <w:ilvl w:val="0"/>
          <w:numId w:val="1"/>
        </w:numPr>
      </w:pPr>
      <w:r>
        <w:t>Installeer het package op de gebruikelijke wijze</w:t>
      </w:r>
      <w:r w:rsidR="00696C58">
        <w:br/>
      </w:r>
      <w:r w:rsidR="00696C58">
        <w:rPr>
          <w:b/>
        </w:rPr>
        <w:t>Let op: installeer h</w:t>
      </w:r>
      <w:r w:rsidR="00696C58" w:rsidRPr="00FC60AA">
        <w:rPr>
          <w:b/>
        </w:rPr>
        <w:t xml:space="preserve">et package in de DQM-mode (dus NIET in de </w:t>
      </w:r>
      <w:proofErr w:type="spellStart"/>
      <w:r w:rsidR="00696C58" w:rsidRPr="00FC60AA">
        <w:rPr>
          <w:b/>
        </w:rPr>
        <w:t>compatibilty</w:t>
      </w:r>
      <w:proofErr w:type="spellEnd"/>
      <w:r w:rsidR="00696C58" w:rsidRPr="00FC60AA">
        <w:rPr>
          <w:b/>
        </w:rPr>
        <w:t>-mode zoals versie 1.0 van het package).</w:t>
      </w:r>
    </w:p>
    <w:p w:rsidR="00AD02AF" w:rsidRDefault="00AD02AF" w:rsidP="00AD02AF">
      <w:pPr>
        <w:pStyle w:val="Lijstalinea"/>
        <w:numPr>
          <w:ilvl w:val="0"/>
          <w:numId w:val="1"/>
        </w:numPr>
      </w:pPr>
      <w:r>
        <w:t xml:space="preserve">Kopieer de map  waarin de iSpiegel icoontjes zitten (mapnaam: iSpiegel) naar de standaard-map voor afbeeldingen op de Cognos server </w:t>
      </w:r>
      <w:r w:rsidR="001026CE">
        <w:t>(doorgaans</w:t>
      </w:r>
      <w:r>
        <w:t xml:space="preserve"> ..\samples\images</w:t>
      </w:r>
      <w:r w:rsidR="001026CE">
        <w:t xml:space="preserve"> in de installatiemap van de Cognos-programmatuur</w:t>
      </w:r>
      <w:r>
        <w:t>).</w:t>
      </w:r>
    </w:p>
    <w:p w:rsidR="006540E5" w:rsidRDefault="006540E5" w:rsidP="00AD02AF">
      <w:pPr>
        <w:pStyle w:val="Lijstalinea"/>
        <w:numPr>
          <w:ilvl w:val="0"/>
          <w:numId w:val="1"/>
        </w:numPr>
      </w:pPr>
      <w:r>
        <w:t xml:space="preserve">Open het stijlrapport (in map </w:t>
      </w:r>
      <w:r w:rsidRPr="006540E5">
        <w:t>Sjabloon</w:t>
      </w:r>
      <w:r>
        <w:t xml:space="preserve"> onder het package), c</w:t>
      </w:r>
      <w:r w:rsidRPr="006540E5">
        <w:t>ontroleer</w:t>
      </w:r>
      <w:r>
        <w:t xml:space="preserve"> of de icoontjes zichtbaar zijn en herstel zo nodig de URL van de icoontjes (onder verwijzing naar de map waarin die geïnstalleerd staan).</w:t>
      </w:r>
    </w:p>
    <w:p w:rsidR="00C035C5" w:rsidRDefault="003C5556" w:rsidP="00C035C5">
      <w:pPr>
        <w:pStyle w:val="Lijstalinea"/>
        <w:numPr>
          <w:ilvl w:val="0"/>
          <w:numId w:val="1"/>
        </w:numPr>
      </w:pPr>
      <w:r>
        <w:t xml:space="preserve">Pas in alle rapporten </w:t>
      </w:r>
      <w:r w:rsidR="005861AA">
        <w:t xml:space="preserve">(incl. het basisrapport) </w:t>
      </w:r>
      <w:r>
        <w:t>de verwijzing naar de plaats van het stijlrapport aan (zie hieronder).</w:t>
      </w:r>
    </w:p>
    <w:p w:rsidR="00C035C5" w:rsidRDefault="00C035C5" w:rsidP="00C035C5">
      <w:pPr>
        <w:pStyle w:val="Kop2"/>
      </w:pPr>
      <w:bookmarkStart w:id="10" w:name="_Toc26872725"/>
      <w:r>
        <w:t>Aanpassen verwijzing naar stijlrapport.</w:t>
      </w:r>
      <w:bookmarkEnd w:id="10"/>
    </w:p>
    <w:p w:rsidR="00C035C5" w:rsidRDefault="00C035C5" w:rsidP="00C035C5">
      <w:r>
        <w:t>Als de verwijzing niet (goed) is aangepast verschijnt een melding zoals deze.</w:t>
      </w:r>
    </w:p>
    <w:p w:rsidR="00C035C5" w:rsidRDefault="00C035C5" w:rsidP="00C035C5">
      <w:r>
        <w:rPr>
          <w:noProof/>
          <w:lang w:eastAsia="nl-NL"/>
        </w:rPr>
        <w:drawing>
          <wp:inline distT="0" distB="0" distL="0" distR="0" wp14:anchorId="248642D3" wp14:editId="4DBE6887">
            <wp:extent cx="5760720" cy="1264713"/>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1264713"/>
                    </a:xfrm>
                    <a:prstGeom prst="rect">
                      <a:avLst/>
                    </a:prstGeom>
                  </pic:spPr>
                </pic:pic>
              </a:graphicData>
            </a:graphic>
          </wp:inline>
        </w:drawing>
      </w:r>
    </w:p>
    <w:p w:rsidR="00C035C5" w:rsidRDefault="00C035C5" w:rsidP="00C035C5"/>
    <w:p w:rsidR="00C035C5" w:rsidRDefault="00C035C5" w:rsidP="00C035C5">
      <w:r>
        <w:t>Aanpassen van de vindplaats van het stijlrapport gaat als volgt:</w:t>
      </w:r>
    </w:p>
    <w:p w:rsidR="00C035C5" w:rsidRPr="003C5556" w:rsidRDefault="00C035C5" w:rsidP="00C035C5">
      <w:pPr>
        <w:pStyle w:val="Lijstalinea"/>
        <w:numPr>
          <w:ilvl w:val="0"/>
          <w:numId w:val="10"/>
        </w:numPr>
      </w:pPr>
      <w:r w:rsidRPr="003C5556">
        <w:t>Open het rapport</w:t>
      </w:r>
    </w:p>
    <w:p w:rsidR="00C035C5" w:rsidRPr="003C5556" w:rsidRDefault="00C035C5" w:rsidP="00C035C5">
      <w:pPr>
        <w:pStyle w:val="Lijstalinea"/>
        <w:numPr>
          <w:ilvl w:val="0"/>
          <w:numId w:val="10"/>
        </w:numPr>
      </w:pPr>
      <w:r w:rsidRPr="003C5556">
        <w:t>Klik in het menu links op Pagina’s (</w:t>
      </w:r>
      <w:r w:rsidRPr="003C5556">
        <w:drawing>
          <wp:inline distT="0" distB="0" distL="0" distR="0" wp14:anchorId="1CBCCEA6" wp14:editId="12507459">
            <wp:extent cx="304800" cy="304800"/>
            <wp:effectExtent l="0" t="0" r="0" b="0"/>
            <wp:docPr id="21" name="Afbeelding 21" descr="cid:image001.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cid:image001.png@01D59A2D.7C864DC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C5556">
        <w:t>)</w:t>
      </w:r>
    </w:p>
    <w:p w:rsidR="00C035C5" w:rsidRPr="003C5556" w:rsidRDefault="00C035C5" w:rsidP="00C035C5">
      <w:pPr>
        <w:pStyle w:val="Lijstalinea"/>
        <w:numPr>
          <w:ilvl w:val="0"/>
          <w:numId w:val="10"/>
        </w:numPr>
      </w:pPr>
      <w:r w:rsidRPr="003C5556">
        <w:t>Klik vervolgens op Rapport (</w:t>
      </w:r>
      <w:r>
        <w:drawing>
          <wp:inline distT="0" distB="0" distL="0" distR="0" wp14:anchorId="338C3D18" wp14:editId="2610957E">
            <wp:extent cx="828675" cy="266700"/>
            <wp:effectExtent l="0" t="0" r="9525" b="0"/>
            <wp:docPr id="20" name="Afbeelding 20" descr="cid:image002.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cid:image002.png@01D59A2D.7C864DC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828675" cy="266700"/>
                    </a:xfrm>
                    <a:prstGeom prst="rect">
                      <a:avLst/>
                    </a:prstGeom>
                    <a:noFill/>
                    <a:ln>
                      <a:noFill/>
                    </a:ln>
                  </pic:spPr>
                </pic:pic>
              </a:graphicData>
            </a:graphic>
          </wp:inline>
        </w:drawing>
      </w:r>
      <w:r w:rsidRPr="003C5556">
        <w:t>)</w:t>
      </w:r>
    </w:p>
    <w:p w:rsidR="00C035C5" w:rsidRPr="003C5556" w:rsidRDefault="00C035C5" w:rsidP="00C035C5">
      <w:pPr>
        <w:pStyle w:val="Lijstalinea"/>
        <w:numPr>
          <w:ilvl w:val="0"/>
          <w:numId w:val="10"/>
        </w:numPr>
      </w:pPr>
      <w:r w:rsidRPr="003C5556">
        <w:t xml:space="preserve">Open het eigenschappen / </w:t>
      </w:r>
      <w:proofErr w:type="spellStart"/>
      <w:r w:rsidRPr="003C5556">
        <w:t>properties</w:t>
      </w:r>
      <w:proofErr w:type="spellEnd"/>
      <w:r w:rsidRPr="003C5556">
        <w:t xml:space="preserve"> venster (</w:t>
      </w:r>
      <w:r>
        <w:drawing>
          <wp:inline distT="0" distB="0" distL="0" distR="0" wp14:anchorId="6543B918" wp14:editId="7220C201">
            <wp:extent cx="333375" cy="323850"/>
            <wp:effectExtent l="0" t="0" r="9525" b="0"/>
            <wp:docPr id="19" name="Afbeelding 19" descr="cid:image003.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cid:image003.png@01D59A2D.7C864DC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333375" cy="323850"/>
                    </a:xfrm>
                    <a:prstGeom prst="rect">
                      <a:avLst/>
                    </a:prstGeom>
                    <a:noFill/>
                    <a:ln>
                      <a:noFill/>
                    </a:ln>
                  </pic:spPr>
                </pic:pic>
              </a:graphicData>
            </a:graphic>
          </wp:inline>
        </w:drawing>
      </w:r>
      <w:r w:rsidRPr="003C5556">
        <w:t xml:space="preserve"> rechtsboven)</w:t>
      </w:r>
    </w:p>
    <w:p w:rsidR="00C035C5" w:rsidRPr="003C5556" w:rsidRDefault="00C035C5" w:rsidP="00C035C5">
      <w:pPr>
        <w:pStyle w:val="Lijstalinea"/>
        <w:numPr>
          <w:ilvl w:val="0"/>
          <w:numId w:val="10"/>
        </w:numPr>
      </w:pPr>
      <w:r w:rsidRPr="003C5556">
        <w:t xml:space="preserve">Klik in het scherm op </w:t>
      </w:r>
      <w:proofErr w:type="spellStart"/>
      <w:r w:rsidRPr="003C5556">
        <w:t>Stjijl</w:t>
      </w:r>
      <w:proofErr w:type="spellEnd"/>
      <w:r w:rsidRPr="003C5556">
        <w:t xml:space="preserve"> &gt; Thema</w:t>
      </w:r>
      <w:r w:rsidRPr="003C5556">
        <w:br/>
      </w:r>
      <w:r>
        <w:drawing>
          <wp:inline distT="0" distB="0" distL="0" distR="0" wp14:anchorId="6DBF9CF7" wp14:editId="6AF5B2A1">
            <wp:extent cx="2495550" cy="1666875"/>
            <wp:effectExtent l="0" t="0" r="0" b="9525"/>
            <wp:docPr id="18" name="Afbeelding 18" descr="cid:image009.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cid:image009.jpg@01D59A2E.29EC68F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495550" cy="1666875"/>
                    </a:xfrm>
                    <a:prstGeom prst="rect">
                      <a:avLst/>
                    </a:prstGeom>
                    <a:noFill/>
                    <a:ln>
                      <a:noFill/>
                    </a:ln>
                  </pic:spPr>
                </pic:pic>
              </a:graphicData>
            </a:graphic>
          </wp:inline>
        </w:drawing>
      </w:r>
    </w:p>
    <w:p w:rsidR="00C035C5" w:rsidRPr="003C5556" w:rsidRDefault="00C035C5" w:rsidP="00C035C5">
      <w:pPr>
        <w:pStyle w:val="Lijstalinea"/>
        <w:numPr>
          <w:ilvl w:val="0"/>
          <w:numId w:val="10"/>
        </w:numPr>
      </w:pPr>
      <w:r w:rsidRPr="003C5556">
        <w:t>Aan de recht</w:t>
      </w:r>
      <w:r>
        <w:t>er</w:t>
      </w:r>
      <w:r w:rsidRPr="003C5556">
        <w:t>kant verschijnen 3 puntjes; klik daar op</w:t>
      </w:r>
      <w:r w:rsidRPr="003C5556">
        <w:br/>
      </w:r>
      <w:r>
        <w:drawing>
          <wp:inline distT="0" distB="0" distL="0" distR="0" wp14:anchorId="6ED2B0EA" wp14:editId="23D9E68A">
            <wp:extent cx="2809875" cy="352425"/>
            <wp:effectExtent l="0" t="0" r="9525" b="9525"/>
            <wp:docPr id="17" name="Afbeelding 17" descr="cid:image010.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cid:image010.jpg@01D59A2E.29EC68F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809875" cy="352425"/>
                    </a:xfrm>
                    <a:prstGeom prst="rect">
                      <a:avLst/>
                    </a:prstGeom>
                    <a:noFill/>
                    <a:ln>
                      <a:noFill/>
                    </a:ln>
                  </pic:spPr>
                </pic:pic>
              </a:graphicData>
            </a:graphic>
          </wp:inline>
        </w:drawing>
      </w:r>
    </w:p>
    <w:p w:rsidR="00C035C5" w:rsidRDefault="00C035C5" w:rsidP="00C035C5">
      <w:pPr>
        <w:pStyle w:val="Lijstalinea"/>
        <w:numPr>
          <w:ilvl w:val="0"/>
          <w:numId w:val="10"/>
        </w:numPr>
      </w:pPr>
      <w:r w:rsidRPr="003C5556">
        <w:lastRenderedPageBreak/>
        <w:t>Vink in het nu verschijnende menu</w:t>
      </w:r>
      <w:r w:rsidRPr="003C5556">
        <w:br/>
      </w:r>
      <w:r>
        <w:drawing>
          <wp:inline distT="0" distB="0" distL="0" distR="0" wp14:anchorId="796DF467" wp14:editId="0A45FD12">
            <wp:extent cx="2228850" cy="2686050"/>
            <wp:effectExtent l="0" t="0" r="0" b="0"/>
            <wp:docPr id="16" name="Afbeelding 16" descr="cid:image011.jp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1" descr="cid:image011.jpg@01D59A2E.29EC68F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2228850" cy="2686050"/>
                    </a:xfrm>
                    <a:prstGeom prst="rect">
                      <a:avLst/>
                    </a:prstGeom>
                    <a:noFill/>
                    <a:ln>
                      <a:noFill/>
                    </a:ln>
                  </pic:spPr>
                </pic:pic>
              </a:graphicData>
            </a:graphic>
          </wp:inline>
        </w:drawing>
      </w:r>
      <w:r w:rsidRPr="003C5556">
        <w:br/>
        <w:t>de 1e optie (Stijl uit rapport toepassen) aan,</w:t>
      </w:r>
      <w:r w:rsidRPr="003C5556">
        <w:br/>
        <w:t xml:space="preserve">klik vervolgens op </w:t>
      </w:r>
      <w:r>
        <w:drawing>
          <wp:inline distT="0" distB="0" distL="0" distR="0" wp14:anchorId="3A0A535D" wp14:editId="392CD6A0">
            <wp:extent cx="266700" cy="200025"/>
            <wp:effectExtent l="0" t="0" r="0" b="9525"/>
            <wp:docPr id="15" name="Afbeelding 15" descr="cid:image008.png@01D59A2D.7C864D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8" descr="cid:image008.png@01D59A2D.7C864DC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3C5556">
        <w:t> en</w:t>
      </w:r>
      <w:r w:rsidRPr="003C5556">
        <w:br/>
        <w:t>geef aan waar het stijlrapport op jullie server staat.</w:t>
      </w:r>
      <w:r w:rsidRPr="003C5556">
        <w:br/>
        <w:t xml:space="preserve">Klik vervolgens op Handmatig en klik op </w:t>
      </w:r>
      <w:r>
        <w:drawing>
          <wp:inline distT="0" distB="0" distL="0" distR="0" wp14:anchorId="083288AD" wp14:editId="15B21271">
            <wp:extent cx="933450" cy="342900"/>
            <wp:effectExtent l="0" t="0" r="0" b="0"/>
            <wp:docPr id="14" name="Afbeelding 14" descr="cid:image012.png@01D59A2E.29EC68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0" descr="cid:image012.png@01D59A2E.29EC68F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933450" cy="342900"/>
                    </a:xfrm>
                    <a:prstGeom prst="rect">
                      <a:avLst/>
                    </a:prstGeom>
                    <a:noFill/>
                    <a:ln>
                      <a:noFill/>
                    </a:ln>
                  </pic:spPr>
                </pic:pic>
              </a:graphicData>
            </a:graphic>
          </wp:inline>
        </w:drawing>
      </w:r>
    </w:p>
    <w:p w:rsidR="00586B39" w:rsidRDefault="00586B39" w:rsidP="003C5556">
      <w:pPr>
        <w:pStyle w:val="Kop2"/>
      </w:pPr>
      <w:bookmarkStart w:id="11" w:name="_Toc26872726"/>
      <w:r>
        <w:t>Optioneel 1 – verplaatsen basisrapport</w:t>
      </w:r>
      <w:bookmarkEnd w:id="11"/>
    </w:p>
    <w:p w:rsidR="00586B39" w:rsidRDefault="00586B39" w:rsidP="00586B39">
      <w:r>
        <w:t>V</w:t>
      </w:r>
      <w:r>
        <w:t xml:space="preserve">erplaats rapport </w:t>
      </w:r>
      <w:r w:rsidRPr="00586B39">
        <w:rPr>
          <w:i/>
        </w:rPr>
        <w:t>Basisrapport</w:t>
      </w:r>
      <w:r>
        <w:t xml:space="preserve"> naar de </w:t>
      </w:r>
      <w:proofErr w:type="spellStart"/>
      <w:r>
        <w:t>sjabonen</w:t>
      </w:r>
      <w:proofErr w:type="spellEnd"/>
      <w:r>
        <w:t>-map of een map voor de zelf gebouwde iSpiegel rapporten om te worden gebruikt zoals de naam al aangeeft, namelijk als uitgangspunt voor nieuwe rapportages waarin de verwijzingen naar de standaard kop- en voettekst al zijn opgenomen.</w:t>
      </w:r>
    </w:p>
    <w:p w:rsidR="00586B39" w:rsidRDefault="00586B39" w:rsidP="003C5556">
      <w:pPr>
        <w:pStyle w:val="Kop2"/>
      </w:pPr>
      <w:bookmarkStart w:id="12" w:name="_Toc26872727"/>
      <w:r>
        <w:t>Optioneel 2 – Vervangen i-Spiegel-logo door dat van de eigen organisatie</w:t>
      </w:r>
      <w:bookmarkEnd w:id="12"/>
    </w:p>
    <w:p w:rsidR="005861AA" w:rsidRDefault="005861AA" w:rsidP="005861AA">
      <w:pPr>
        <w:pStyle w:val="Lijstalinea"/>
        <w:numPr>
          <w:ilvl w:val="0"/>
          <w:numId w:val="11"/>
        </w:numPr>
      </w:pPr>
      <w:r>
        <w:t>Vervang het huidige ‘logo’ (de scheerspiegel) door dat van de eigen organisatie</w:t>
      </w:r>
      <w:r w:rsidR="00C035C5">
        <w:t xml:space="preserve">. De naam hiervan is </w:t>
      </w:r>
      <w:r w:rsidR="00C035C5">
        <w:rPr>
          <w:i/>
        </w:rPr>
        <w:t>logo.jpg</w:t>
      </w:r>
      <w:r w:rsidR="00C035C5">
        <w:t>.</w:t>
      </w:r>
    </w:p>
    <w:p w:rsidR="005861AA" w:rsidRDefault="005861AA" w:rsidP="005861AA">
      <w:pPr>
        <w:pStyle w:val="Lijstalinea"/>
        <w:numPr>
          <w:ilvl w:val="0"/>
          <w:numId w:val="11"/>
        </w:numPr>
      </w:pPr>
      <w:r>
        <w:t>Open het Stijlrapport voor bewerken</w:t>
      </w:r>
      <w:r>
        <w:br/>
        <w:t>als het goed is wordt rechtsboven het eigen organisatie-logo weergegeven</w:t>
      </w:r>
    </w:p>
    <w:p w:rsidR="005861AA" w:rsidRDefault="005861AA" w:rsidP="005861AA">
      <w:pPr>
        <w:pStyle w:val="Lijstalinea"/>
        <w:numPr>
          <w:ilvl w:val="0"/>
          <w:numId w:val="11"/>
        </w:numPr>
      </w:pPr>
      <w:r>
        <w:t xml:space="preserve">Verwijder de voorlooptekst </w:t>
      </w:r>
      <w:r>
        <w:rPr>
          <w:i/>
        </w:rPr>
        <w:t>I-</w:t>
      </w:r>
    </w:p>
    <w:p w:rsidR="005861AA" w:rsidRDefault="005861AA" w:rsidP="005861AA">
      <w:pPr>
        <w:pStyle w:val="Lijstalinea"/>
        <w:numPr>
          <w:ilvl w:val="0"/>
          <w:numId w:val="11"/>
        </w:numPr>
      </w:pPr>
      <w:r>
        <w:t>Sla het aangepaste stijlrapport op.</w:t>
      </w:r>
    </w:p>
    <w:p w:rsidR="00C035C5" w:rsidRDefault="00C035C5" w:rsidP="00C035C5"/>
    <w:p w:rsidR="00C035C5" w:rsidRDefault="00C035C5" w:rsidP="00C035C5">
      <w:r>
        <w:t>Alternatief</w:t>
      </w:r>
    </w:p>
    <w:p w:rsidR="00C035C5" w:rsidRDefault="00C035C5" w:rsidP="00C035C5">
      <w:pPr>
        <w:pStyle w:val="Lijstalinea"/>
        <w:numPr>
          <w:ilvl w:val="0"/>
          <w:numId w:val="12"/>
        </w:numPr>
      </w:pPr>
      <w:r>
        <w:t>Plaats het eigen logo onder een eigen naam in de map van de iSpiegel-icoontjes.</w:t>
      </w:r>
    </w:p>
    <w:p w:rsidR="00C035C5" w:rsidRDefault="00C035C5" w:rsidP="00C035C5">
      <w:pPr>
        <w:pStyle w:val="Lijstalinea"/>
        <w:numPr>
          <w:ilvl w:val="0"/>
          <w:numId w:val="12"/>
        </w:numPr>
      </w:pPr>
      <w:r>
        <w:t>Open het stijlrapport</w:t>
      </w:r>
    </w:p>
    <w:p w:rsidR="00C035C5" w:rsidRDefault="00C035C5" w:rsidP="00C035C5">
      <w:pPr>
        <w:pStyle w:val="Lijstalinea"/>
        <w:numPr>
          <w:ilvl w:val="0"/>
          <w:numId w:val="12"/>
        </w:numPr>
      </w:pPr>
      <w:r>
        <w:t xml:space="preserve">Vervang de verwijzing naar </w:t>
      </w:r>
      <w:r>
        <w:rPr>
          <w:i/>
        </w:rPr>
        <w:t>logo.jpg</w:t>
      </w:r>
      <w:r>
        <w:t xml:space="preserve"> naar de naam van het eigen logo</w:t>
      </w:r>
    </w:p>
    <w:p w:rsidR="00C035C5" w:rsidRDefault="00C035C5" w:rsidP="00C035C5">
      <w:pPr>
        <w:pStyle w:val="Lijstalinea"/>
        <w:numPr>
          <w:ilvl w:val="0"/>
          <w:numId w:val="12"/>
        </w:numPr>
      </w:pPr>
      <w:r>
        <w:t xml:space="preserve">Verwijder de voorlooptekst </w:t>
      </w:r>
      <w:r>
        <w:rPr>
          <w:i/>
        </w:rPr>
        <w:t>I-</w:t>
      </w:r>
    </w:p>
    <w:p w:rsidR="00C035C5" w:rsidRDefault="00C035C5" w:rsidP="00C035C5">
      <w:pPr>
        <w:pStyle w:val="Lijstalinea"/>
        <w:numPr>
          <w:ilvl w:val="0"/>
          <w:numId w:val="12"/>
        </w:numPr>
      </w:pPr>
      <w:r>
        <w:t>Sla het aangepaste stijlrapport op.</w:t>
      </w:r>
    </w:p>
    <w:p w:rsidR="003C5556" w:rsidRDefault="003C5556" w:rsidP="00AD02AF"/>
    <w:p w:rsidR="003C5556" w:rsidRDefault="003C5556" w:rsidP="00AD02AF"/>
    <w:p w:rsidR="00285E72" w:rsidRDefault="00285E72">
      <w:r>
        <w:br w:type="page"/>
      </w:r>
    </w:p>
    <w:p w:rsidR="00285E72" w:rsidRDefault="00DD6428" w:rsidP="00696C58">
      <w:pPr>
        <w:pStyle w:val="Kop1"/>
      </w:pPr>
      <w:bookmarkStart w:id="13" w:name="_Toc26872728"/>
      <w:r>
        <w:lastRenderedPageBreak/>
        <w:t xml:space="preserve">Bijlage: </w:t>
      </w:r>
      <w:r w:rsidR="00285E72">
        <w:t>Beschrijving opbouw package</w:t>
      </w:r>
      <w:bookmarkEnd w:id="13"/>
    </w:p>
    <w:p w:rsidR="00285E72" w:rsidRPr="002B4032" w:rsidRDefault="00285E72" w:rsidP="00285E72">
      <w:pPr>
        <w:rPr>
          <w:i/>
        </w:rPr>
      </w:pPr>
      <w:r>
        <w:t xml:space="preserve">De set bestaat naast het package uit de mappen </w:t>
      </w:r>
      <w:r w:rsidRPr="00A10560">
        <w:rPr>
          <w:i/>
        </w:rPr>
        <w:t>sjabloon</w:t>
      </w:r>
      <w:r>
        <w:t xml:space="preserve"> en </w:t>
      </w:r>
      <w:r w:rsidRPr="00A10560">
        <w:rPr>
          <w:i/>
        </w:rPr>
        <w:t>rapporten</w:t>
      </w:r>
      <w:r w:rsidRPr="002B4032">
        <w:t>.</w:t>
      </w:r>
      <w:r>
        <w:t xml:space="preserve"> Separaat opgenomen is een map iSpiegel.</w:t>
      </w:r>
    </w:p>
    <w:p w:rsidR="00285E72" w:rsidRDefault="00285E72" w:rsidP="00696C58">
      <w:pPr>
        <w:pStyle w:val="Kop2"/>
      </w:pPr>
      <w:bookmarkStart w:id="14" w:name="_Toc26872729"/>
      <w:r>
        <w:t>Opbouw package</w:t>
      </w:r>
      <w:bookmarkEnd w:id="14"/>
    </w:p>
    <w:p w:rsidR="00285E72" w:rsidRDefault="00285E72" w:rsidP="00285E72">
      <w:r>
        <w:rPr>
          <w:noProof/>
          <w:lang w:eastAsia="nl-NL"/>
        </w:rPr>
        <w:drawing>
          <wp:inline distT="0" distB="0" distL="0" distR="0" wp14:anchorId="6B7A385D" wp14:editId="4AD13448">
            <wp:extent cx="1914286" cy="1828571"/>
            <wp:effectExtent l="0" t="0" r="0" b="63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914286" cy="1828571"/>
                    </a:xfrm>
                    <a:prstGeom prst="rect">
                      <a:avLst/>
                    </a:prstGeom>
                  </pic:spPr>
                </pic:pic>
              </a:graphicData>
            </a:graphic>
          </wp:inline>
        </w:drawing>
      </w:r>
    </w:p>
    <w:p w:rsidR="00285E72" w:rsidRDefault="00285E72" w:rsidP="00696C58">
      <w:pPr>
        <w:pStyle w:val="Kop2"/>
      </w:pPr>
      <w:bookmarkStart w:id="15" w:name="_Toc26872730"/>
      <w:r>
        <w:t>1 Database laag</w:t>
      </w:r>
      <w:bookmarkEnd w:id="15"/>
    </w:p>
    <w:p w:rsidR="00285E72" w:rsidRDefault="00285E72" w:rsidP="00285E72">
      <w:pPr>
        <w:keepNext/>
        <w:keepLines/>
      </w:pPr>
      <w:r>
        <w:t>Bevat alleen de losse tabellen, zonder relaties.</w:t>
      </w:r>
    </w:p>
    <w:p w:rsidR="0004430C" w:rsidRDefault="0004430C" w:rsidP="00285E72">
      <w:pPr>
        <w:keepNext/>
        <w:keepLines/>
      </w:pPr>
      <w:r>
        <w:rPr>
          <w:noProof/>
          <w:lang w:eastAsia="nl-NL"/>
        </w:rPr>
        <w:drawing>
          <wp:inline distT="0" distB="0" distL="0" distR="0" wp14:anchorId="56CF8898" wp14:editId="72B81245">
            <wp:extent cx="2219048" cy="1523810"/>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219048" cy="1523810"/>
                    </a:xfrm>
                    <a:prstGeom prst="rect">
                      <a:avLst/>
                    </a:prstGeom>
                  </pic:spPr>
                </pic:pic>
              </a:graphicData>
            </a:graphic>
          </wp:inline>
        </w:drawing>
      </w:r>
    </w:p>
    <w:p w:rsidR="0004430C" w:rsidRDefault="0004430C" w:rsidP="00285E72">
      <w:pPr>
        <w:keepNext/>
        <w:keepLines/>
      </w:pPr>
    </w:p>
    <w:p w:rsidR="00285E72" w:rsidRPr="00B07E61" w:rsidRDefault="00285E72" w:rsidP="00285E72">
      <w:r>
        <w:rPr>
          <w:noProof/>
          <w:lang w:eastAsia="nl-NL"/>
        </w:rPr>
        <w:drawing>
          <wp:inline distT="0" distB="0" distL="0" distR="0" wp14:anchorId="1AA1E637" wp14:editId="50099D47">
            <wp:extent cx="5760720" cy="29195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60720" cy="2919557"/>
                    </a:xfrm>
                    <a:prstGeom prst="rect">
                      <a:avLst/>
                    </a:prstGeom>
                  </pic:spPr>
                </pic:pic>
              </a:graphicData>
            </a:graphic>
          </wp:inline>
        </w:drawing>
      </w:r>
    </w:p>
    <w:p w:rsidR="00285E72" w:rsidRDefault="00285E72" w:rsidP="00285E72"/>
    <w:p w:rsidR="00285E72" w:rsidRDefault="00285E72" w:rsidP="00696C58">
      <w:pPr>
        <w:pStyle w:val="Kop2"/>
      </w:pPr>
      <w:bookmarkStart w:id="16" w:name="_Toc26872731"/>
      <w:r>
        <w:lastRenderedPageBreak/>
        <w:t>2 Model laag</w:t>
      </w:r>
      <w:bookmarkEnd w:id="16"/>
    </w:p>
    <w:p w:rsidR="00285E72" w:rsidRDefault="00285E72" w:rsidP="0004430C">
      <w:pPr>
        <w:keepNext/>
        <w:keepLines/>
      </w:pPr>
      <w:r>
        <w:t>Bevat alle relaties tussen de tabellen, bedrijfslogica en filters</w:t>
      </w:r>
      <w:r w:rsidR="00CA54B8">
        <w:t>. Dit is de laag waarin alle logica is verwerkt.</w:t>
      </w:r>
    </w:p>
    <w:p w:rsidR="0004430C" w:rsidRDefault="0004430C" w:rsidP="00285E72">
      <w:r>
        <w:rPr>
          <w:noProof/>
          <w:lang w:eastAsia="nl-NL"/>
        </w:rPr>
        <w:drawing>
          <wp:inline distT="0" distB="0" distL="0" distR="0" wp14:anchorId="1BE389B5" wp14:editId="0326A13A">
            <wp:extent cx="1857143" cy="3047619"/>
            <wp:effectExtent l="0" t="0" r="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857143" cy="3047619"/>
                    </a:xfrm>
                    <a:prstGeom prst="rect">
                      <a:avLst/>
                    </a:prstGeom>
                  </pic:spPr>
                </pic:pic>
              </a:graphicData>
            </a:graphic>
          </wp:inline>
        </w:drawing>
      </w:r>
    </w:p>
    <w:p w:rsidR="0004430C" w:rsidRDefault="0004430C" w:rsidP="00285E72">
      <w:r>
        <w:t>De prefix ML_ is noodzakelijk omdat Framework Manager geen 2 identieke namen accepteert, ook niet als deze in verschillende lagen/mappen zitten.</w:t>
      </w:r>
    </w:p>
    <w:p w:rsidR="0004430C" w:rsidRDefault="00753D30" w:rsidP="00696C58">
      <w:pPr>
        <w:pStyle w:val="Kop3"/>
      </w:pPr>
      <w:bookmarkStart w:id="17" w:name="_Toc26872732"/>
      <w:proofErr w:type="spellStart"/>
      <w:r>
        <w:t>ML_Input</w:t>
      </w:r>
      <w:bookmarkEnd w:id="17"/>
      <w:proofErr w:type="spellEnd"/>
    </w:p>
    <w:p w:rsidR="0004430C" w:rsidRDefault="00753D30" w:rsidP="00285E72">
      <w:r>
        <w:rPr>
          <w:noProof/>
          <w:lang w:eastAsia="nl-NL"/>
        </w:rPr>
        <w:drawing>
          <wp:inline distT="0" distB="0" distL="0" distR="0" wp14:anchorId="7C03D195" wp14:editId="398C4515">
            <wp:extent cx="3361905" cy="4342857"/>
            <wp:effectExtent l="0" t="0" r="0" b="63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361905" cy="4342857"/>
                    </a:xfrm>
                    <a:prstGeom prst="rect">
                      <a:avLst/>
                    </a:prstGeom>
                  </pic:spPr>
                </pic:pic>
              </a:graphicData>
            </a:graphic>
          </wp:inline>
        </w:drawing>
      </w:r>
    </w:p>
    <w:p w:rsidR="00753D30" w:rsidRDefault="00753D30" w:rsidP="00285E72"/>
    <w:p w:rsidR="00753D30" w:rsidRDefault="00753D30" w:rsidP="00696C58">
      <w:pPr>
        <w:pStyle w:val="Kop3"/>
      </w:pPr>
      <w:bookmarkStart w:id="18" w:name="_Toc26872733"/>
      <w:proofErr w:type="spellStart"/>
      <w:r>
        <w:lastRenderedPageBreak/>
        <w:t>ML_Resultaat</w:t>
      </w:r>
      <w:bookmarkEnd w:id="18"/>
      <w:proofErr w:type="spellEnd"/>
    </w:p>
    <w:p w:rsidR="00753D30" w:rsidRDefault="00753D30" w:rsidP="00753D30">
      <w:r>
        <w:t xml:space="preserve">De naam </w:t>
      </w:r>
      <w:r w:rsidRPr="00753D30">
        <w:rPr>
          <w:i/>
        </w:rPr>
        <w:t>Resultaat</w:t>
      </w:r>
      <w:r>
        <w:t xml:space="preserve"> is gekozen om verwarring met de tabel </w:t>
      </w:r>
      <w:r w:rsidRPr="00753D30">
        <w:rPr>
          <w:i/>
        </w:rPr>
        <w:t>Output</w:t>
      </w:r>
      <w:r>
        <w:t xml:space="preserve"> te voorkomen.</w:t>
      </w:r>
    </w:p>
    <w:p w:rsidR="00753D30" w:rsidRDefault="00753D30" w:rsidP="00753D30">
      <w:r>
        <w:rPr>
          <w:noProof/>
          <w:lang w:eastAsia="nl-NL"/>
        </w:rPr>
        <w:drawing>
          <wp:inline distT="0" distB="0" distL="0" distR="0" wp14:anchorId="5542FC16" wp14:editId="05CDC072">
            <wp:extent cx="5760720" cy="4363718"/>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60720" cy="4363718"/>
                    </a:xfrm>
                    <a:prstGeom prst="rect">
                      <a:avLst/>
                    </a:prstGeom>
                  </pic:spPr>
                </pic:pic>
              </a:graphicData>
            </a:graphic>
          </wp:inline>
        </w:drawing>
      </w:r>
    </w:p>
    <w:p w:rsidR="00753D30" w:rsidRDefault="00753D30" w:rsidP="00753D30">
      <w:r>
        <w:t xml:space="preserve">De tabellen </w:t>
      </w:r>
      <w:proofErr w:type="spellStart"/>
      <w:r>
        <w:t>AnalyseRechten</w:t>
      </w:r>
      <w:proofErr w:type="spellEnd"/>
      <w:r>
        <w:t xml:space="preserve">, </w:t>
      </w:r>
      <w:proofErr w:type="spellStart"/>
      <w:r>
        <w:t>RerentieRechten</w:t>
      </w:r>
      <w:proofErr w:type="spellEnd"/>
      <w:r>
        <w:t xml:space="preserve"> en </w:t>
      </w:r>
      <w:proofErr w:type="spellStart"/>
      <w:r>
        <w:t>BeheerRechten</w:t>
      </w:r>
      <w:proofErr w:type="spellEnd"/>
      <w:r>
        <w:t xml:space="preserve"> zijn aliassen van tabel Rechten omdat ze alle 3 een andere relatie hebben met tabel Output.</w:t>
      </w:r>
    </w:p>
    <w:p w:rsidR="00753D30" w:rsidRDefault="00753D30" w:rsidP="00696C58">
      <w:pPr>
        <w:pStyle w:val="Kop3"/>
      </w:pPr>
      <w:bookmarkStart w:id="19" w:name="_Toc26872734"/>
      <w:r>
        <w:t xml:space="preserve">Relaties tussen </w:t>
      </w:r>
      <w:proofErr w:type="spellStart"/>
      <w:r>
        <w:t>ML_Input</w:t>
      </w:r>
      <w:proofErr w:type="spellEnd"/>
      <w:r>
        <w:t xml:space="preserve"> en </w:t>
      </w:r>
      <w:proofErr w:type="spellStart"/>
      <w:r>
        <w:t>ML_Output</w:t>
      </w:r>
      <w:bookmarkEnd w:id="19"/>
      <w:proofErr w:type="spellEnd"/>
    </w:p>
    <w:p w:rsidR="00753D30" w:rsidRPr="00753D30" w:rsidRDefault="00753D30" w:rsidP="00753D30">
      <w:r>
        <w:rPr>
          <w:noProof/>
          <w:lang w:eastAsia="nl-NL"/>
        </w:rPr>
        <w:drawing>
          <wp:inline distT="0" distB="0" distL="0" distR="0" wp14:anchorId="415C90D5" wp14:editId="172D16CB">
            <wp:extent cx="5760720" cy="265314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760720" cy="2653140"/>
                    </a:xfrm>
                    <a:prstGeom prst="rect">
                      <a:avLst/>
                    </a:prstGeom>
                  </pic:spPr>
                </pic:pic>
              </a:graphicData>
            </a:graphic>
          </wp:inline>
        </w:drawing>
      </w:r>
    </w:p>
    <w:p w:rsidR="0004430C" w:rsidRDefault="0004430C" w:rsidP="00696C58">
      <w:pPr>
        <w:pStyle w:val="Kop2"/>
      </w:pPr>
      <w:bookmarkStart w:id="20" w:name="_Toc26872735"/>
      <w:r>
        <w:lastRenderedPageBreak/>
        <w:t>3 Presentatie laag</w:t>
      </w:r>
      <w:bookmarkEnd w:id="20"/>
    </w:p>
    <w:p w:rsidR="0004430C" w:rsidRDefault="0004430C" w:rsidP="00CA54B8">
      <w:pPr>
        <w:keepNext/>
        <w:keepLines/>
      </w:pPr>
      <w:r>
        <w:t>Logische hergroepering (middels snelkoppelingen) naar de voor de eindgebruiker van belang zijnde onderdelen uit de model laag.</w:t>
      </w:r>
    </w:p>
    <w:p w:rsidR="0004430C" w:rsidRDefault="00CA54B8" w:rsidP="00285E72">
      <w:r>
        <w:rPr>
          <w:noProof/>
          <w:lang w:eastAsia="nl-NL"/>
        </w:rPr>
        <w:drawing>
          <wp:inline distT="0" distB="0" distL="0" distR="0" wp14:anchorId="37D0344D" wp14:editId="49733D8C">
            <wp:extent cx="1361905" cy="685714"/>
            <wp:effectExtent l="0" t="0" r="0" b="63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361905" cy="685714"/>
                    </a:xfrm>
                    <a:prstGeom prst="rect">
                      <a:avLst/>
                    </a:prstGeom>
                  </pic:spPr>
                </pic:pic>
              </a:graphicData>
            </a:graphic>
          </wp:inline>
        </w:drawing>
      </w:r>
    </w:p>
    <w:p w:rsidR="00CA54B8" w:rsidRDefault="00CA54B8" w:rsidP="00285E72"/>
    <w:p w:rsidR="00AD02AF" w:rsidRDefault="00CA54B8" w:rsidP="00AD02AF">
      <w:r>
        <w:rPr>
          <w:noProof/>
          <w:lang w:eastAsia="nl-NL"/>
        </w:rPr>
        <w:drawing>
          <wp:inline distT="0" distB="0" distL="0" distR="0" wp14:anchorId="650CF9F3" wp14:editId="3DDDD42A">
            <wp:extent cx="2685714" cy="1276190"/>
            <wp:effectExtent l="0" t="0" r="635"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685714" cy="1276190"/>
                    </a:xfrm>
                    <a:prstGeom prst="rect">
                      <a:avLst/>
                    </a:prstGeom>
                  </pic:spPr>
                </pic:pic>
              </a:graphicData>
            </a:graphic>
          </wp:inline>
        </w:drawing>
      </w:r>
    </w:p>
    <w:p w:rsidR="00E46857" w:rsidRDefault="00E46857" w:rsidP="00696C58">
      <w:pPr>
        <w:pStyle w:val="Kop2"/>
      </w:pPr>
      <w:bookmarkStart w:id="21" w:name="_Toc26872736"/>
      <w:r>
        <w:t>4 Wat de gebruiker ziet</w:t>
      </w:r>
      <w:bookmarkEnd w:id="21"/>
    </w:p>
    <w:p w:rsidR="00E46857" w:rsidRDefault="00E46857" w:rsidP="00AD02AF">
      <w:r>
        <w:t xml:space="preserve">Om te voorkomen dat een eindgebruiker eerst de map </w:t>
      </w:r>
      <w:r>
        <w:rPr>
          <w:i/>
        </w:rPr>
        <w:t>Presentatie laag</w:t>
      </w:r>
      <w:r>
        <w:t xml:space="preserve"> moet openen, zijn er snelkoppelingen naar de presentatie laag aangemaakt op het hoogste niveau. De andere </w:t>
      </w:r>
      <w:r w:rsidR="00696C58">
        <w:t>niveaus</w:t>
      </w:r>
      <w:r>
        <w:t xml:space="preserve"> (1-3) worden verborgen gehouden voor de eindgebruiker.</w:t>
      </w:r>
    </w:p>
    <w:p w:rsidR="00E46857" w:rsidRDefault="00696C58" w:rsidP="00AD02AF">
      <w:r>
        <w:rPr>
          <w:noProof/>
          <w:lang w:eastAsia="nl-NL"/>
        </w:rPr>
        <w:drawing>
          <wp:inline distT="0" distB="0" distL="0" distR="0" wp14:anchorId="022136E3" wp14:editId="4F435DF5">
            <wp:extent cx="771429" cy="52381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771429" cy="523810"/>
                    </a:xfrm>
                    <a:prstGeom prst="rect">
                      <a:avLst/>
                    </a:prstGeom>
                  </pic:spPr>
                </pic:pic>
              </a:graphicData>
            </a:graphic>
          </wp:inline>
        </w:drawing>
      </w:r>
    </w:p>
    <w:p w:rsidR="00696C58" w:rsidRPr="00E46857" w:rsidRDefault="00696C58" w:rsidP="00AD02AF"/>
    <w:sectPr w:rsidR="00696C58" w:rsidRPr="00E46857" w:rsidSect="00C5079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67B4"/>
    <w:multiLevelType w:val="hybridMultilevel"/>
    <w:tmpl w:val="AD901A26"/>
    <w:lvl w:ilvl="0" w:tplc="054A415A">
      <w:numFmt w:val="bullet"/>
      <w:lvlText w:val="-"/>
      <w:lvlJc w:val="left"/>
      <w:pPr>
        <w:ind w:left="720" w:hanging="360"/>
      </w:pPr>
      <w:rPr>
        <w:rFonts w:ascii="Arial" w:eastAsia="Calibri" w:hAnsi="Arial"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nsid w:val="076C589D"/>
    <w:multiLevelType w:val="hybridMultilevel"/>
    <w:tmpl w:val="A1AA9E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350EDA"/>
    <w:multiLevelType w:val="hybridMultilevel"/>
    <w:tmpl w:val="E50CA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0627A0E"/>
    <w:multiLevelType w:val="hybridMultilevel"/>
    <w:tmpl w:val="5A34F6E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25561E80"/>
    <w:multiLevelType w:val="hybridMultilevel"/>
    <w:tmpl w:val="A00C8B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7766049"/>
    <w:multiLevelType w:val="hybridMultilevel"/>
    <w:tmpl w:val="33628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8B3503A"/>
    <w:multiLevelType w:val="hybridMultilevel"/>
    <w:tmpl w:val="463CB8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C9B0E9D"/>
    <w:multiLevelType w:val="hybridMultilevel"/>
    <w:tmpl w:val="F42CEF4A"/>
    <w:lvl w:ilvl="0" w:tplc="D0667136">
      <w:start w:val="3"/>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64B50F4"/>
    <w:multiLevelType w:val="hybridMultilevel"/>
    <w:tmpl w:val="BC56BC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16F044E"/>
    <w:multiLevelType w:val="hybridMultilevel"/>
    <w:tmpl w:val="8B1636D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EB52B62"/>
    <w:multiLevelType w:val="hybridMultilevel"/>
    <w:tmpl w:val="036CB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9"/>
  </w:num>
  <w:num w:numId="4">
    <w:abstractNumId w:val="2"/>
  </w:num>
  <w:num w:numId="5">
    <w:abstractNumId w:val="8"/>
  </w:num>
  <w:num w:numId="6">
    <w:abstractNumId w:val="7"/>
  </w:num>
  <w:num w:numId="7">
    <w:abstractNumId w:val="6"/>
  </w:num>
  <w:num w:numId="8">
    <w:abstractNumId w:val="0"/>
    <w:lvlOverride w:ilvl="0"/>
    <w:lvlOverride w:ilvl="1"/>
    <w:lvlOverride w:ilvl="2"/>
    <w:lvlOverride w:ilvl="3"/>
    <w:lvlOverride w:ilvl="4"/>
    <w:lvlOverride w:ilvl="5"/>
    <w:lvlOverride w:ilvl="6"/>
    <w:lvlOverride w:ilvl="7"/>
    <w:lvlOverride w:ilvl="8"/>
  </w:num>
  <w:num w:numId="9">
    <w:abstractNumId w:val="0"/>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2AF"/>
    <w:rsid w:val="00003A2D"/>
    <w:rsid w:val="0004430C"/>
    <w:rsid w:val="001026CE"/>
    <w:rsid w:val="00123C70"/>
    <w:rsid w:val="00157D9D"/>
    <w:rsid w:val="001C5D88"/>
    <w:rsid w:val="00285E72"/>
    <w:rsid w:val="002B4032"/>
    <w:rsid w:val="00303369"/>
    <w:rsid w:val="003401F6"/>
    <w:rsid w:val="003A0760"/>
    <w:rsid w:val="003C5556"/>
    <w:rsid w:val="00437D82"/>
    <w:rsid w:val="00535D60"/>
    <w:rsid w:val="00572ADA"/>
    <w:rsid w:val="005861AA"/>
    <w:rsid w:val="00586B39"/>
    <w:rsid w:val="005E6484"/>
    <w:rsid w:val="005F1F52"/>
    <w:rsid w:val="0062544D"/>
    <w:rsid w:val="006540E5"/>
    <w:rsid w:val="00672E16"/>
    <w:rsid w:val="00696C58"/>
    <w:rsid w:val="006F3B91"/>
    <w:rsid w:val="00713317"/>
    <w:rsid w:val="00747BA6"/>
    <w:rsid w:val="007536E2"/>
    <w:rsid w:val="00753D30"/>
    <w:rsid w:val="007857C8"/>
    <w:rsid w:val="00804C03"/>
    <w:rsid w:val="008879E8"/>
    <w:rsid w:val="00A10560"/>
    <w:rsid w:val="00A1572F"/>
    <w:rsid w:val="00AC6153"/>
    <w:rsid w:val="00AD02AF"/>
    <w:rsid w:val="00AD2167"/>
    <w:rsid w:val="00B07E61"/>
    <w:rsid w:val="00B27AF1"/>
    <w:rsid w:val="00BF09E3"/>
    <w:rsid w:val="00BF53A9"/>
    <w:rsid w:val="00C035C5"/>
    <w:rsid w:val="00C50791"/>
    <w:rsid w:val="00CA54B8"/>
    <w:rsid w:val="00CC6430"/>
    <w:rsid w:val="00CC78D6"/>
    <w:rsid w:val="00DD6428"/>
    <w:rsid w:val="00DE27CE"/>
    <w:rsid w:val="00E46857"/>
    <w:rsid w:val="00F77131"/>
    <w:rsid w:val="00FC60A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13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03A2D"/>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003A2D"/>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AD02AF"/>
    <w:pPr>
      <w:ind w:left="720"/>
      <w:contextualSpacing/>
    </w:pPr>
  </w:style>
  <w:style w:type="table" w:styleId="Tabelraster">
    <w:name w:val="Table Grid"/>
    <w:basedOn w:val="Standaardtabel"/>
    <w:uiPriority w:val="59"/>
    <w:rsid w:val="00713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1331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03A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003A2D"/>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437D82"/>
    <w:rPr>
      <w:color w:val="0000FF" w:themeColor="hyperlink"/>
      <w:u w:val="single"/>
    </w:rPr>
  </w:style>
  <w:style w:type="character" w:customStyle="1" w:styleId="css-truncate">
    <w:name w:val="css-truncate"/>
    <w:basedOn w:val="Standaardalinea-lettertype"/>
    <w:rsid w:val="00437D82"/>
  </w:style>
  <w:style w:type="paragraph" w:styleId="Ballontekst">
    <w:name w:val="Balloon Text"/>
    <w:basedOn w:val="Standaard"/>
    <w:link w:val="BallontekstChar"/>
    <w:uiPriority w:val="99"/>
    <w:semiHidden/>
    <w:unhideWhenUsed/>
    <w:rsid w:val="00B07E61"/>
    <w:rPr>
      <w:rFonts w:ascii="Tahoma" w:hAnsi="Tahoma" w:cs="Tahoma"/>
      <w:sz w:val="16"/>
      <w:szCs w:val="16"/>
    </w:rPr>
  </w:style>
  <w:style w:type="character" w:customStyle="1" w:styleId="BallontekstChar">
    <w:name w:val="Ballontekst Char"/>
    <w:basedOn w:val="Standaardalinea-lettertype"/>
    <w:link w:val="Ballontekst"/>
    <w:uiPriority w:val="99"/>
    <w:semiHidden/>
    <w:rsid w:val="00B07E61"/>
    <w:rPr>
      <w:rFonts w:ascii="Tahoma" w:hAnsi="Tahoma" w:cs="Tahoma"/>
      <w:sz w:val="16"/>
      <w:szCs w:val="16"/>
    </w:rPr>
  </w:style>
  <w:style w:type="paragraph" w:styleId="Titel">
    <w:name w:val="Title"/>
    <w:basedOn w:val="Standaard"/>
    <w:next w:val="Standaard"/>
    <w:link w:val="TitelChar"/>
    <w:uiPriority w:val="10"/>
    <w:qFormat/>
    <w:rsid w:val="00C507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C50791"/>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5079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C50791"/>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5F1F52"/>
    <w:pPr>
      <w:spacing w:before="480" w:line="276" w:lineRule="auto"/>
      <w:outlineLvl w:val="9"/>
    </w:pPr>
    <w:rPr>
      <w:lang w:eastAsia="nl-NL"/>
    </w:rPr>
  </w:style>
  <w:style w:type="paragraph" w:styleId="Inhopg1">
    <w:name w:val="toc 1"/>
    <w:basedOn w:val="Standaard"/>
    <w:next w:val="Standaard"/>
    <w:autoRedefine/>
    <w:uiPriority w:val="39"/>
    <w:unhideWhenUsed/>
    <w:rsid w:val="005F1F52"/>
    <w:pPr>
      <w:spacing w:after="100"/>
    </w:pPr>
  </w:style>
  <w:style w:type="paragraph" w:styleId="Inhopg2">
    <w:name w:val="toc 2"/>
    <w:basedOn w:val="Standaard"/>
    <w:next w:val="Standaard"/>
    <w:autoRedefine/>
    <w:uiPriority w:val="39"/>
    <w:unhideWhenUsed/>
    <w:rsid w:val="005F1F52"/>
    <w:pPr>
      <w:spacing w:after="100"/>
      <w:ind w:left="220"/>
    </w:pPr>
  </w:style>
  <w:style w:type="paragraph" w:styleId="Inhopg3">
    <w:name w:val="toc 3"/>
    <w:basedOn w:val="Standaard"/>
    <w:next w:val="Standaard"/>
    <w:autoRedefine/>
    <w:uiPriority w:val="39"/>
    <w:unhideWhenUsed/>
    <w:rsid w:val="005F1F5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572ADA"/>
    <w:pPr>
      <w:keepNext/>
      <w:keepLines/>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7133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03A2D"/>
    <w:pPr>
      <w:keepNext/>
      <w:keepLines/>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003A2D"/>
    <w:pPr>
      <w:keepNext/>
      <w:keepLines/>
      <w:spacing w:before="20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72AD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AD02AF"/>
    <w:pPr>
      <w:ind w:left="720"/>
      <w:contextualSpacing/>
    </w:pPr>
  </w:style>
  <w:style w:type="table" w:styleId="Tabelraster">
    <w:name w:val="Table Grid"/>
    <w:basedOn w:val="Standaardtabel"/>
    <w:uiPriority w:val="59"/>
    <w:rsid w:val="00713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71331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03A2D"/>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003A2D"/>
    <w:rPr>
      <w:rFonts w:asciiTheme="majorHAnsi" w:eastAsiaTheme="majorEastAsia" w:hAnsiTheme="majorHAnsi" w:cstheme="majorBidi"/>
      <w:b/>
      <w:bCs/>
      <w:i/>
      <w:iCs/>
      <w:color w:val="4F81BD" w:themeColor="accent1"/>
    </w:rPr>
  </w:style>
  <w:style w:type="character" w:styleId="Hyperlink">
    <w:name w:val="Hyperlink"/>
    <w:basedOn w:val="Standaardalinea-lettertype"/>
    <w:uiPriority w:val="99"/>
    <w:unhideWhenUsed/>
    <w:rsid w:val="00437D82"/>
    <w:rPr>
      <w:color w:val="0000FF" w:themeColor="hyperlink"/>
      <w:u w:val="single"/>
    </w:rPr>
  </w:style>
  <w:style w:type="character" w:customStyle="1" w:styleId="css-truncate">
    <w:name w:val="css-truncate"/>
    <w:basedOn w:val="Standaardalinea-lettertype"/>
    <w:rsid w:val="00437D82"/>
  </w:style>
  <w:style w:type="paragraph" w:styleId="Ballontekst">
    <w:name w:val="Balloon Text"/>
    <w:basedOn w:val="Standaard"/>
    <w:link w:val="BallontekstChar"/>
    <w:uiPriority w:val="99"/>
    <w:semiHidden/>
    <w:unhideWhenUsed/>
    <w:rsid w:val="00B07E61"/>
    <w:rPr>
      <w:rFonts w:ascii="Tahoma" w:hAnsi="Tahoma" w:cs="Tahoma"/>
      <w:sz w:val="16"/>
      <w:szCs w:val="16"/>
    </w:rPr>
  </w:style>
  <w:style w:type="character" w:customStyle="1" w:styleId="BallontekstChar">
    <w:name w:val="Ballontekst Char"/>
    <w:basedOn w:val="Standaardalinea-lettertype"/>
    <w:link w:val="Ballontekst"/>
    <w:uiPriority w:val="99"/>
    <w:semiHidden/>
    <w:rsid w:val="00B07E61"/>
    <w:rPr>
      <w:rFonts w:ascii="Tahoma" w:hAnsi="Tahoma" w:cs="Tahoma"/>
      <w:sz w:val="16"/>
      <w:szCs w:val="16"/>
    </w:rPr>
  </w:style>
  <w:style w:type="paragraph" w:styleId="Titel">
    <w:name w:val="Title"/>
    <w:basedOn w:val="Standaard"/>
    <w:next w:val="Standaard"/>
    <w:link w:val="TitelChar"/>
    <w:uiPriority w:val="10"/>
    <w:qFormat/>
    <w:rsid w:val="00C507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nl-NL"/>
    </w:rPr>
  </w:style>
  <w:style w:type="character" w:customStyle="1" w:styleId="TitelChar">
    <w:name w:val="Titel Char"/>
    <w:basedOn w:val="Standaardalinea-lettertype"/>
    <w:link w:val="Titel"/>
    <w:uiPriority w:val="10"/>
    <w:rsid w:val="00C50791"/>
    <w:rPr>
      <w:rFonts w:asciiTheme="majorHAnsi" w:eastAsiaTheme="majorEastAsia" w:hAnsiTheme="majorHAnsi" w:cstheme="majorBidi"/>
      <w:color w:val="17365D" w:themeColor="text2" w:themeShade="BF"/>
      <w:spacing w:val="5"/>
      <w:kern w:val="28"/>
      <w:sz w:val="52"/>
      <w:szCs w:val="52"/>
      <w:lang w:eastAsia="nl-NL"/>
    </w:rPr>
  </w:style>
  <w:style w:type="paragraph" w:styleId="Ondertitel">
    <w:name w:val="Subtitle"/>
    <w:basedOn w:val="Standaard"/>
    <w:next w:val="Standaard"/>
    <w:link w:val="OndertitelChar"/>
    <w:uiPriority w:val="11"/>
    <w:qFormat/>
    <w:rsid w:val="00C50791"/>
    <w:pPr>
      <w:numPr>
        <w:ilvl w:val="1"/>
      </w:numPr>
      <w:spacing w:after="200" w:line="276" w:lineRule="auto"/>
    </w:pPr>
    <w:rPr>
      <w:rFonts w:asciiTheme="majorHAnsi" w:eastAsiaTheme="majorEastAsia" w:hAnsiTheme="majorHAnsi" w:cstheme="majorBidi"/>
      <w:i/>
      <w:iCs/>
      <w:color w:val="4F81BD" w:themeColor="accent1"/>
      <w:spacing w:val="15"/>
      <w:sz w:val="24"/>
      <w:szCs w:val="24"/>
      <w:lang w:eastAsia="nl-NL"/>
    </w:rPr>
  </w:style>
  <w:style w:type="character" w:customStyle="1" w:styleId="OndertitelChar">
    <w:name w:val="Ondertitel Char"/>
    <w:basedOn w:val="Standaardalinea-lettertype"/>
    <w:link w:val="Ondertitel"/>
    <w:uiPriority w:val="11"/>
    <w:rsid w:val="00C50791"/>
    <w:rPr>
      <w:rFonts w:asciiTheme="majorHAnsi" w:eastAsiaTheme="majorEastAsia" w:hAnsiTheme="majorHAnsi" w:cstheme="majorBidi"/>
      <w:i/>
      <w:iCs/>
      <w:color w:val="4F81BD" w:themeColor="accent1"/>
      <w:spacing w:val="15"/>
      <w:sz w:val="24"/>
      <w:szCs w:val="24"/>
      <w:lang w:eastAsia="nl-NL"/>
    </w:rPr>
  </w:style>
  <w:style w:type="paragraph" w:styleId="Kopvaninhoudsopgave">
    <w:name w:val="TOC Heading"/>
    <w:basedOn w:val="Kop1"/>
    <w:next w:val="Standaard"/>
    <w:uiPriority w:val="39"/>
    <w:semiHidden/>
    <w:unhideWhenUsed/>
    <w:qFormat/>
    <w:rsid w:val="005F1F52"/>
    <w:pPr>
      <w:spacing w:before="480" w:line="276" w:lineRule="auto"/>
      <w:outlineLvl w:val="9"/>
    </w:pPr>
    <w:rPr>
      <w:lang w:eastAsia="nl-NL"/>
    </w:rPr>
  </w:style>
  <w:style w:type="paragraph" w:styleId="Inhopg1">
    <w:name w:val="toc 1"/>
    <w:basedOn w:val="Standaard"/>
    <w:next w:val="Standaard"/>
    <w:autoRedefine/>
    <w:uiPriority w:val="39"/>
    <w:unhideWhenUsed/>
    <w:rsid w:val="005F1F52"/>
    <w:pPr>
      <w:spacing w:after="100"/>
    </w:pPr>
  </w:style>
  <w:style w:type="paragraph" w:styleId="Inhopg2">
    <w:name w:val="toc 2"/>
    <w:basedOn w:val="Standaard"/>
    <w:next w:val="Standaard"/>
    <w:autoRedefine/>
    <w:uiPriority w:val="39"/>
    <w:unhideWhenUsed/>
    <w:rsid w:val="005F1F52"/>
    <w:pPr>
      <w:spacing w:after="100"/>
      <w:ind w:left="220"/>
    </w:pPr>
  </w:style>
  <w:style w:type="paragraph" w:styleId="Inhopg3">
    <w:name w:val="toc 3"/>
    <w:basedOn w:val="Standaard"/>
    <w:next w:val="Standaard"/>
    <w:autoRedefine/>
    <w:uiPriority w:val="39"/>
    <w:unhideWhenUsed/>
    <w:rsid w:val="005F1F5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90306">
      <w:bodyDiv w:val="1"/>
      <w:marLeft w:val="0"/>
      <w:marRight w:val="0"/>
      <w:marTop w:val="0"/>
      <w:marBottom w:val="0"/>
      <w:divBdr>
        <w:top w:val="none" w:sz="0" w:space="0" w:color="auto"/>
        <w:left w:val="none" w:sz="0" w:space="0" w:color="auto"/>
        <w:bottom w:val="none" w:sz="0" w:space="0" w:color="auto"/>
        <w:right w:val="none" w:sz="0" w:space="0" w:color="auto"/>
      </w:divBdr>
    </w:div>
    <w:div w:id="793866405">
      <w:bodyDiv w:val="1"/>
      <w:marLeft w:val="0"/>
      <w:marRight w:val="0"/>
      <w:marTop w:val="0"/>
      <w:marBottom w:val="0"/>
      <w:divBdr>
        <w:top w:val="none" w:sz="0" w:space="0" w:color="auto"/>
        <w:left w:val="none" w:sz="0" w:space="0" w:color="auto"/>
        <w:bottom w:val="none" w:sz="0" w:space="0" w:color="auto"/>
        <w:right w:val="none" w:sz="0" w:space="0" w:color="auto"/>
      </w:divBdr>
    </w:div>
    <w:div w:id="1351758431">
      <w:bodyDiv w:val="1"/>
      <w:marLeft w:val="0"/>
      <w:marRight w:val="0"/>
      <w:marTop w:val="0"/>
      <w:marBottom w:val="0"/>
      <w:divBdr>
        <w:top w:val="none" w:sz="0" w:space="0" w:color="auto"/>
        <w:left w:val="none" w:sz="0" w:space="0" w:color="auto"/>
        <w:bottom w:val="none" w:sz="0" w:space="0" w:color="auto"/>
        <w:right w:val="none" w:sz="0" w:space="0" w:color="auto"/>
      </w:divBdr>
    </w:div>
    <w:div w:id="157885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nl/url?sa=i&amp;source=images&amp;cd=&amp;cad=rja&amp;uact=8&amp;ved=2ahUKEwjYpK_t_p3bAhVSKFAKHWPRDrIQjRx6BAgBEAU&amp;url=https://smartcity.nl/smart-city-living-lab-en-vng-realisatie-samen-aan-slag/&amp;psig=AOvVaw1VVzfZ_EuI4Ss4mgs9MWjQ&amp;ust=1527238965285250"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21.png"/><Relationship Id="rId3" Type="http://schemas.openxmlformats.org/officeDocument/2006/relationships/numbering" Target="numbering.xml"/><Relationship Id="rId21" Type="http://schemas.openxmlformats.org/officeDocument/2006/relationships/image" Target="cid:image009.jpg@01D59A2E.29EC68F0" TargetMode="External"/><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cid:image003.jpg@01D5AA85.0F2E9120" TargetMode="External"/><Relationship Id="rId17" Type="http://schemas.openxmlformats.org/officeDocument/2006/relationships/image" Target="cid:image002.png@01D59A2D.7C864DC0" TargetMode="External"/><Relationship Id="rId25" Type="http://schemas.openxmlformats.org/officeDocument/2006/relationships/image" Target="cid:image011.jpg@01D59A2E.29EC68F0"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jpeg"/><Relationship Id="rId29" Type="http://schemas.openxmlformats.org/officeDocument/2006/relationships/image" Target="cid:image012.png@01D59A2E.29EC68F0"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9.jpe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cid:image001.png@01D59A2D.7C864DC0" TargetMode="External"/><Relationship Id="rId23" Type="http://schemas.openxmlformats.org/officeDocument/2006/relationships/image" Target="cid:image010.jpg@01D59A2E.29EC68F0" TargetMode="External"/><Relationship Id="rId28" Type="http://schemas.openxmlformats.org/officeDocument/2006/relationships/image" Target="media/image11.png"/><Relationship Id="rId36" Type="http://schemas.openxmlformats.org/officeDocument/2006/relationships/image" Target="media/image18.png"/><Relationship Id="rId10" Type="http://schemas.openxmlformats.org/officeDocument/2006/relationships/hyperlink" Target="https://github.com/VNG-Realisatie/i-Spiegel/tree/master/database" TargetMode="External"/><Relationship Id="rId19" Type="http://schemas.openxmlformats.org/officeDocument/2006/relationships/image" Target="cid:image003.png@01D59A2D.7C864DC0"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8.jpeg"/><Relationship Id="rId27" Type="http://schemas.openxmlformats.org/officeDocument/2006/relationships/image" Target="cid:image008.png@01D59A2D.7C864DC0" TargetMode="External"/><Relationship Id="rId30" Type="http://schemas.openxmlformats.org/officeDocument/2006/relationships/image" Target="media/image12.png"/><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2E4926ED654484F86B529031F8CD274"/>
        <w:category>
          <w:name w:val="Algemeen"/>
          <w:gallery w:val="placeholder"/>
        </w:category>
        <w:types>
          <w:type w:val="bbPlcHdr"/>
        </w:types>
        <w:behaviors>
          <w:behavior w:val="content"/>
        </w:behaviors>
        <w:guid w:val="{7738E853-B4B0-41F0-98C0-DC8437DA4C17}"/>
      </w:docPartPr>
      <w:docPartBody>
        <w:p w:rsidR="00000000" w:rsidRDefault="003C03EE" w:rsidP="003C03EE">
          <w:pPr>
            <w:pStyle w:val="02E4926ED654484F86B529031F8CD274"/>
          </w:pPr>
          <w:r>
            <w:rPr>
              <w:rFonts w:asciiTheme="majorHAnsi" w:hAnsiTheme="majorHAnsi"/>
              <w:sz w:val="80"/>
              <w:szCs w:val="80"/>
            </w:rPr>
            <w:t>[Geef de titel van het document op]</w:t>
          </w:r>
        </w:p>
      </w:docPartBody>
    </w:docPart>
    <w:docPart>
      <w:docPartPr>
        <w:name w:val="0C265C5230AC4CFFA914CE990C773E50"/>
        <w:category>
          <w:name w:val="Algemeen"/>
          <w:gallery w:val="placeholder"/>
        </w:category>
        <w:types>
          <w:type w:val="bbPlcHdr"/>
        </w:types>
        <w:behaviors>
          <w:behavior w:val="content"/>
        </w:behaviors>
        <w:guid w:val="{6E6DE095-A78F-4E80-83F5-6C22A3575A83}"/>
      </w:docPartPr>
      <w:docPartBody>
        <w:p w:rsidR="00000000" w:rsidRDefault="003C03EE" w:rsidP="003C03EE">
          <w:pPr>
            <w:pStyle w:val="0C265C5230AC4CFFA914CE990C773E50"/>
          </w:pPr>
          <w:r>
            <w:rPr>
              <w:rFonts w:asciiTheme="majorHAnsi" w:hAnsiTheme="majorHAnsi"/>
              <w:sz w:val="44"/>
              <w:szCs w:val="44"/>
            </w:rPr>
            <w:t>[Geef de ondertitel van het document op]</w:t>
          </w:r>
        </w:p>
      </w:docPartBody>
    </w:docPart>
    <w:docPart>
      <w:docPartPr>
        <w:name w:val="A4711C53715B493494D8110D2AE18CBF"/>
        <w:category>
          <w:name w:val="Algemeen"/>
          <w:gallery w:val="placeholder"/>
        </w:category>
        <w:types>
          <w:type w:val="bbPlcHdr"/>
        </w:types>
        <w:behaviors>
          <w:behavior w:val="content"/>
        </w:behaviors>
        <w:guid w:val="{F7DAE06B-7A25-4E31-920A-8FFEA15AF9A9}"/>
      </w:docPartPr>
      <w:docPartBody>
        <w:p w:rsidR="00000000" w:rsidRDefault="003C03EE" w:rsidP="003C03EE">
          <w:pPr>
            <w:pStyle w:val="A4711C53715B493494D8110D2AE18CBF"/>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3EE"/>
    <w:rsid w:val="003C03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D46F3C21994659AAF848E62875D058">
    <w:name w:val="DCD46F3C21994659AAF848E62875D058"/>
    <w:rsid w:val="003C03EE"/>
  </w:style>
  <w:style w:type="paragraph" w:customStyle="1" w:styleId="02E4926ED654484F86B529031F8CD274">
    <w:name w:val="02E4926ED654484F86B529031F8CD274"/>
    <w:rsid w:val="003C03EE"/>
  </w:style>
  <w:style w:type="paragraph" w:customStyle="1" w:styleId="0C265C5230AC4CFFA914CE990C773E50">
    <w:name w:val="0C265C5230AC4CFFA914CE990C773E50"/>
    <w:rsid w:val="003C03EE"/>
  </w:style>
  <w:style w:type="paragraph" w:customStyle="1" w:styleId="A4711C53715B493494D8110D2AE18CBF">
    <w:name w:val="A4711C53715B493494D8110D2AE18CBF"/>
    <w:rsid w:val="003C03E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CD46F3C21994659AAF848E62875D058">
    <w:name w:val="DCD46F3C21994659AAF848E62875D058"/>
    <w:rsid w:val="003C03EE"/>
  </w:style>
  <w:style w:type="paragraph" w:customStyle="1" w:styleId="02E4926ED654484F86B529031F8CD274">
    <w:name w:val="02E4926ED654484F86B529031F8CD274"/>
    <w:rsid w:val="003C03EE"/>
  </w:style>
  <w:style w:type="paragraph" w:customStyle="1" w:styleId="0C265C5230AC4CFFA914CE990C773E50">
    <w:name w:val="0C265C5230AC4CFFA914CE990C773E50"/>
    <w:rsid w:val="003C03EE"/>
  </w:style>
  <w:style w:type="paragraph" w:customStyle="1" w:styleId="A4711C53715B493494D8110D2AE18CBF">
    <w:name w:val="A4711C53715B493494D8110D2AE18CBF"/>
    <w:rsid w:val="003C03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Beschrijving van de inrichting en werking van versie 2.0 van het  iSpiegel-package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21062C-D7EB-48CE-8349-2725AAAE0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64C9612D.dotm</Template>
  <TotalTime>301</TotalTime>
  <Pages>11</Pages>
  <Words>1580</Words>
  <Characters>8693</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SSL Leeuwarden</Company>
  <LinksUpToDate>false</LinksUpToDate>
  <CharactersWithSpaces>10253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i-Spiegel</dc:title>
  <dc:subject>Cognos-package v2.0</dc:subject>
  <dc:creator>Have ten, Hans</dc:creator>
  <cp:lastModifiedBy>Have ten, Hans</cp:lastModifiedBy>
  <cp:revision>19</cp:revision>
  <dcterms:created xsi:type="dcterms:W3CDTF">2019-07-09T06:32:00Z</dcterms:created>
  <dcterms:modified xsi:type="dcterms:W3CDTF">2019-12-10T11:18:00Z</dcterms:modified>
</cp:coreProperties>
</file>